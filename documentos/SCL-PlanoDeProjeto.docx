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227E" w14:textId="62392EDC" w:rsidR="00A820A6" w:rsidRDefault="00E227C0">
      <w:pPr>
        <w:pStyle w:val="titulo"/>
        <w:spacing w:before="3120"/>
        <w:rPr>
          <w:sz w:val="48"/>
        </w:rPr>
      </w:pPr>
      <w:r>
        <w:rPr>
          <w:noProof/>
        </w:rPr>
        <w:pict w14:anchorId="46AFE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2" type="#_x0000_t75" alt="" style="position:absolute;left:0;text-align:left;margin-left:304.15pt;margin-top:-.05pt;width:149.25pt;height:84.75pt;z-index:6;mso-position-horizontal-relative:text;mso-position-vertical-relative:text">
            <v:imagedata r:id="rId7" o:title="Sem_titulo"/>
          </v:shape>
        </w:pict>
      </w:r>
      <w:r w:rsidR="00073FC2">
        <w:rPr>
          <w:sz w:val="44"/>
        </w:rPr>
        <w:t xml:space="preserve">Sistema de Controle de </w:t>
      </w:r>
      <w:r w:rsidR="00092E49">
        <w:rPr>
          <w:sz w:val="44"/>
        </w:rPr>
        <w:t>Lanchonete</w:t>
      </w:r>
      <w:r w:rsidR="00A820A6">
        <w:rPr>
          <w:sz w:val="48"/>
        </w:rPr>
        <w:t xml:space="preserve"> </w:t>
      </w:r>
      <w:r w:rsidR="00A820A6">
        <w:rPr>
          <w:sz w:val="48"/>
        </w:rPr>
        <w:br/>
      </w:r>
      <w:r w:rsidR="00A820A6">
        <w:rPr>
          <w:sz w:val="32"/>
        </w:rPr>
        <w:t xml:space="preserve">Cliente: </w:t>
      </w:r>
      <w:proofErr w:type="spellStart"/>
      <w:r w:rsidR="00092E49">
        <w:rPr>
          <w:sz w:val="32"/>
        </w:rPr>
        <w:t>Claudio’s</w:t>
      </w:r>
      <w:proofErr w:type="spellEnd"/>
      <w:r w:rsidR="00092E49">
        <w:rPr>
          <w:sz w:val="32"/>
        </w:rPr>
        <w:t xml:space="preserve"> Lanches</w:t>
      </w:r>
      <w:r w:rsidR="00A820A6">
        <w:rPr>
          <w:sz w:val="48"/>
        </w:rPr>
        <w:br/>
      </w:r>
    </w:p>
    <w:p w14:paraId="157AEE81" w14:textId="77777777" w:rsidR="00A820A6" w:rsidRDefault="00A820A6">
      <w:pPr>
        <w:pStyle w:val="versao"/>
      </w:pPr>
    </w:p>
    <w:p w14:paraId="281C7D38" w14:textId="4659250B" w:rsidR="00A820A6" w:rsidRDefault="00092E49">
      <w:pPr>
        <w:pStyle w:val="versao"/>
        <w:rPr>
          <w:rFonts w:cs="Arial"/>
        </w:rPr>
      </w:pPr>
      <w:r>
        <w:rPr>
          <w:rFonts w:cs="Arial"/>
        </w:rPr>
        <w:t>SCL</w:t>
      </w:r>
      <w:r w:rsidR="00687C61">
        <w:rPr>
          <w:rFonts w:cs="Arial"/>
        </w:rPr>
        <w:t xml:space="preserve"> – Sistema de Controle de </w:t>
      </w:r>
      <w:r>
        <w:rPr>
          <w:rFonts w:cs="Arial"/>
        </w:rPr>
        <w:t>Lanchonete</w:t>
      </w:r>
      <w:r w:rsidR="00A820A6">
        <w:rPr>
          <w:rFonts w:cs="Arial"/>
        </w:rPr>
        <w:br/>
        <w:t>PLANO DE PROJETO</w:t>
      </w:r>
    </w:p>
    <w:p w14:paraId="67FC8337" w14:textId="77777777" w:rsidR="00A820A6" w:rsidRDefault="00A820A6">
      <w:pPr>
        <w:pStyle w:val="versao"/>
        <w:rPr>
          <w:rFonts w:cs="Arial"/>
          <w:sz w:val="24"/>
        </w:rPr>
      </w:pPr>
    </w:p>
    <w:p w14:paraId="5D42C5D2" w14:textId="77777777" w:rsidR="00A820A6" w:rsidRDefault="00A820A6">
      <w:pPr>
        <w:pStyle w:val="versao"/>
        <w:rPr>
          <w:rFonts w:cs="Arial"/>
          <w:sz w:val="24"/>
        </w:rPr>
      </w:pPr>
    </w:p>
    <w:p w14:paraId="65ABF842" w14:textId="77777777" w:rsidR="00A820A6" w:rsidRDefault="00A820A6">
      <w:pPr>
        <w:pStyle w:val="versao"/>
        <w:rPr>
          <w:rFonts w:cs="Arial"/>
          <w:sz w:val="24"/>
        </w:rPr>
      </w:pPr>
    </w:p>
    <w:p w14:paraId="115FD632" w14:textId="77777777" w:rsidR="00A820A6" w:rsidRDefault="00A820A6">
      <w:pPr>
        <w:pStyle w:val="versao"/>
        <w:rPr>
          <w:rFonts w:cs="Arial"/>
        </w:rPr>
      </w:pPr>
    </w:p>
    <w:p w14:paraId="24A8E3F4" w14:textId="329FA358" w:rsidR="00A820A6" w:rsidRDefault="00A820A6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 xml:space="preserve">Responsável pelo Plano: </w:t>
      </w:r>
      <w:r w:rsidR="00092E49">
        <w:rPr>
          <w:rFonts w:cs="Arial"/>
          <w:i/>
          <w:sz w:val="24"/>
        </w:rPr>
        <w:t>Jhonatan Bitencourt</w:t>
      </w:r>
      <w:r w:rsidR="00073FC2">
        <w:rPr>
          <w:rFonts w:cs="Arial"/>
          <w:i/>
          <w:sz w:val="24"/>
        </w:rPr>
        <w:t xml:space="preserve"> </w:t>
      </w:r>
      <w:r w:rsidR="00092E49">
        <w:rPr>
          <w:rFonts w:cs="Arial"/>
          <w:i/>
          <w:sz w:val="24"/>
        </w:rPr>
        <w:t xml:space="preserve">Gerente </w:t>
      </w:r>
      <w:r w:rsidR="00073FC2">
        <w:rPr>
          <w:rFonts w:cs="Arial"/>
          <w:i/>
          <w:sz w:val="24"/>
        </w:rPr>
        <w:t>de Projetos</w:t>
      </w:r>
      <w:r>
        <w:rPr>
          <w:rFonts w:cs="Arial"/>
          <w:i/>
          <w:sz w:val="24"/>
        </w:rPr>
        <w:t>/</w:t>
      </w:r>
      <w:r w:rsidR="00092E49">
        <w:rPr>
          <w:rFonts w:cs="Arial"/>
          <w:i/>
          <w:sz w:val="24"/>
        </w:rPr>
        <w:t>jhonatanconti@gmail.com</w:t>
      </w:r>
    </w:p>
    <w:p w14:paraId="7E3DCC6C" w14:textId="77777777" w:rsidR="00A820A6" w:rsidRDefault="00A820A6">
      <w:pPr>
        <w:pStyle w:val="versao"/>
        <w:rPr>
          <w:rFonts w:cs="Arial"/>
          <w:i/>
          <w:sz w:val="24"/>
        </w:rPr>
      </w:pPr>
    </w:p>
    <w:p w14:paraId="23D841B3" w14:textId="77777777" w:rsidR="00A820A6" w:rsidRDefault="00A820A6">
      <w:pPr>
        <w:pStyle w:val="versao"/>
        <w:rPr>
          <w:rFonts w:cs="Arial"/>
          <w:i/>
          <w:sz w:val="24"/>
        </w:rPr>
      </w:pPr>
    </w:p>
    <w:p w14:paraId="3A5D2A3F" w14:textId="77777777" w:rsidR="00A820A6" w:rsidRDefault="00A820A6">
      <w:pPr>
        <w:pStyle w:val="versao"/>
        <w:rPr>
          <w:rFonts w:cs="Arial"/>
          <w:i/>
          <w:sz w:val="24"/>
        </w:rPr>
      </w:pPr>
    </w:p>
    <w:p w14:paraId="232A91E6" w14:textId="77777777" w:rsidR="00A820A6" w:rsidRDefault="00A820A6">
      <w:pPr>
        <w:pStyle w:val="versao"/>
        <w:rPr>
          <w:rFonts w:cs="Arial"/>
          <w:i/>
          <w:sz w:val="24"/>
        </w:rPr>
      </w:pPr>
    </w:p>
    <w:p w14:paraId="332BE452" w14:textId="77777777" w:rsidR="00A820A6" w:rsidRDefault="00E227C0" w:rsidP="0087695A">
      <w:pPr>
        <w:pStyle w:val="versao"/>
      </w:pPr>
      <w:r>
        <w:rPr>
          <w:rFonts w:cs="Arial"/>
          <w:i/>
          <w:sz w:val="20"/>
        </w:rPr>
        <w:pict w14:anchorId="442D6B66">
          <v:shape id="_x0000_i1025" type="#_x0000_t75" style="width:66.75pt;height:90pt">
            <v:imagedata r:id="rId8" o:title=""/>
          </v:shape>
        </w:pict>
      </w:r>
    </w:p>
    <w:p w14:paraId="35E2E75F" w14:textId="77777777" w:rsidR="00A820A6" w:rsidRDefault="00A820A6">
      <w:pPr>
        <w:pStyle w:val="versao"/>
        <w:jc w:val="both"/>
      </w:pPr>
    </w:p>
    <w:p w14:paraId="5CD2E939" w14:textId="77777777" w:rsidR="00A820A6" w:rsidRDefault="00A820A6">
      <w:pPr>
        <w:pStyle w:val="versao"/>
        <w:jc w:val="both"/>
      </w:pPr>
    </w:p>
    <w:p w14:paraId="224A1503" w14:textId="77777777" w:rsidR="00A820A6" w:rsidRDefault="00A820A6">
      <w:pPr>
        <w:pStyle w:val="versao"/>
        <w:jc w:val="both"/>
      </w:pPr>
    </w:p>
    <w:p w14:paraId="0F14DDBF" w14:textId="77777777" w:rsidR="0087695A" w:rsidRPr="0017524B" w:rsidRDefault="0087695A" w:rsidP="0087695A">
      <w:pPr>
        <w:pStyle w:val="versao"/>
      </w:pPr>
      <w:r>
        <w:t xml:space="preserve">Instituto Federal </w:t>
      </w:r>
      <w:r w:rsidRPr="0017524B">
        <w:t>do Espírito Santo</w:t>
      </w:r>
    </w:p>
    <w:p w14:paraId="2E8BB112" w14:textId="77777777" w:rsidR="0087695A" w:rsidRPr="00D33BBC" w:rsidRDefault="0087695A" w:rsidP="0087695A">
      <w:pPr>
        <w:pStyle w:val="versao"/>
        <w:rPr>
          <w:b w:val="0"/>
          <w:sz w:val="22"/>
        </w:rPr>
      </w:pPr>
      <w:r w:rsidRPr="00D33BBC">
        <w:rPr>
          <w:b w:val="0"/>
          <w:sz w:val="22"/>
        </w:rPr>
        <w:t xml:space="preserve">Avenida Vitória, 1729 - Bairro </w:t>
      </w:r>
      <w:proofErr w:type="spellStart"/>
      <w:r w:rsidRPr="00D33BBC">
        <w:rPr>
          <w:b w:val="0"/>
          <w:sz w:val="22"/>
        </w:rPr>
        <w:t>Jucutuquara</w:t>
      </w:r>
      <w:proofErr w:type="spellEnd"/>
    </w:p>
    <w:p w14:paraId="4014BA5C" w14:textId="77777777" w:rsidR="0087695A" w:rsidRPr="00F569C2" w:rsidRDefault="0087695A" w:rsidP="0087695A">
      <w:pPr>
        <w:pStyle w:val="versao"/>
        <w:rPr>
          <w:b w:val="0"/>
          <w:sz w:val="22"/>
        </w:rPr>
      </w:pPr>
      <w:r w:rsidRPr="00F569C2">
        <w:rPr>
          <w:b w:val="0"/>
          <w:sz w:val="22"/>
        </w:rPr>
        <w:t xml:space="preserve">CEP: </w:t>
      </w:r>
      <w:r w:rsidRPr="00D33BBC">
        <w:rPr>
          <w:b w:val="0"/>
          <w:sz w:val="22"/>
        </w:rPr>
        <w:t>29.040-780</w:t>
      </w:r>
      <w:r w:rsidRPr="00F569C2">
        <w:rPr>
          <w:b w:val="0"/>
          <w:sz w:val="22"/>
        </w:rPr>
        <w:t xml:space="preserve"> </w:t>
      </w:r>
      <w:r>
        <w:rPr>
          <w:b w:val="0"/>
          <w:sz w:val="22"/>
        </w:rPr>
        <w:t>Vitória</w:t>
      </w:r>
      <w:r w:rsidRPr="00F569C2">
        <w:rPr>
          <w:b w:val="0"/>
          <w:sz w:val="22"/>
        </w:rPr>
        <w:t xml:space="preserve"> – </w:t>
      </w:r>
      <w:r>
        <w:rPr>
          <w:b w:val="0"/>
          <w:sz w:val="22"/>
        </w:rPr>
        <w:t>ES</w:t>
      </w:r>
    </w:p>
    <w:p w14:paraId="763E2573" w14:textId="77777777" w:rsidR="00877B54" w:rsidRPr="00F569C2" w:rsidRDefault="0087695A" w:rsidP="0087695A">
      <w:pPr>
        <w:pStyle w:val="versao"/>
      </w:pPr>
      <w:r w:rsidRPr="00D33BBC">
        <w:rPr>
          <w:b w:val="0"/>
          <w:sz w:val="22"/>
        </w:rPr>
        <w:t>(27) 3331-2112</w:t>
      </w:r>
      <w:r w:rsidRPr="00F569C2">
        <w:br/>
        <w:t>http://www.</w:t>
      </w:r>
      <w:r>
        <w:t>ifes.edu</w:t>
      </w:r>
      <w:r w:rsidRPr="00F569C2">
        <w:t>.</w:t>
      </w:r>
      <w:r>
        <w:t>br</w:t>
      </w:r>
    </w:p>
    <w:p w14:paraId="492F984D" w14:textId="77777777" w:rsidR="00177BD1" w:rsidRDefault="00177BD1">
      <w:pPr>
        <w:pStyle w:val="versao"/>
        <w:rPr>
          <w:sz w:val="24"/>
        </w:rPr>
      </w:pPr>
      <w:r>
        <w:rPr>
          <w:sz w:val="24"/>
        </w:rPr>
        <w:br w:type="column"/>
      </w:r>
    </w:p>
    <w:p w14:paraId="41F28EA0" w14:textId="77777777" w:rsidR="00A820A6" w:rsidRDefault="00A820A6">
      <w:pPr>
        <w:pStyle w:val="conteudo"/>
        <w:tabs>
          <w:tab w:val="left" w:pos="142"/>
        </w:tabs>
        <w:ind w:right="281"/>
        <w:jc w:val="center"/>
      </w:pPr>
      <w:r>
        <w:t>ÍNDICE</w:t>
      </w:r>
    </w:p>
    <w:p w14:paraId="11566300" w14:textId="77777777" w:rsidR="00A820A6" w:rsidRDefault="00A820A6">
      <w:pPr>
        <w:ind w:right="424"/>
      </w:pPr>
    </w:p>
    <w:p w14:paraId="3A20A66E" w14:textId="77777777" w:rsidR="000D3AE1" w:rsidRDefault="00A820A6">
      <w:pPr>
        <w:pStyle w:val="Sumrio1"/>
        <w:rPr>
          <w:rFonts w:ascii="Times New Roman" w:hAnsi="Times New Roman"/>
          <w:b w:val="0"/>
          <w:caps w:val="0"/>
          <w:sz w:val="24"/>
          <w:szCs w:val="24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0D3AE1">
        <w:t>1. Introdução</w:t>
      </w:r>
      <w:r w:rsidR="000D3AE1">
        <w:tab/>
      </w:r>
      <w:r w:rsidR="000D3AE1">
        <w:fldChar w:fldCharType="begin"/>
      </w:r>
      <w:r w:rsidR="000D3AE1">
        <w:instrText xml:space="preserve"> PAGEREF _Toc219797082 \h </w:instrText>
      </w:r>
      <w:r w:rsidR="000D3AE1">
        <w:fldChar w:fldCharType="separate"/>
      </w:r>
      <w:r w:rsidR="000D3AE1">
        <w:t>3</w:t>
      </w:r>
      <w:r w:rsidR="000D3AE1">
        <w:fldChar w:fldCharType="end"/>
      </w:r>
    </w:p>
    <w:p w14:paraId="119DA2FB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822291" w14:textId="77777777" w:rsidR="000D3AE1" w:rsidRDefault="000D3AE1">
      <w:pPr>
        <w:pStyle w:val="Sumrio1"/>
        <w:rPr>
          <w:rFonts w:ascii="Times New Roman" w:hAnsi="Times New Roman"/>
          <w:b w:val="0"/>
          <w:caps w:val="0"/>
          <w:sz w:val="24"/>
          <w:szCs w:val="24"/>
        </w:rPr>
      </w:pPr>
      <w:r>
        <w:t>2.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gerenciamento do escopo</w:t>
      </w:r>
      <w:r>
        <w:tab/>
      </w:r>
      <w:r>
        <w:fldChar w:fldCharType="begin"/>
      </w:r>
      <w:r>
        <w:instrText xml:space="preserve"> PAGEREF _Toc219797084 \h </w:instrText>
      </w:r>
      <w:r>
        <w:fldChar w:fldCharType="separate"/>
      </w:r>
      <w:r>
        <w:t>4</w:t>
      </w:r>
      <w:r>
        <w:fldChar w:fldCharType="end"/>
      </w:r>
    </w:p>
    <w:p w14:paraId="0674F50A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Planejamento do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E9245F" w14:textId="77777777" w:rsidR="000D3AE1" w:rsidRDefault="000D3AE1">
      <w:pPr>
        <w:pStyle w:val="Sumrio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2.1.1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Documentação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254301" w14:textId="77777777" w:rsidR="000D3AE1" w:rsidRDefault="000D3AE1">
      <w:pPr>
        <w:pStyle w:val="Sumrio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2.1.2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Plano de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8845D2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Detalhamento do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EB5591" w14:textId="77777777" w:rsidR="000D3AE1" w:rsidRDefault="000D3AE1">
      <w:pPr>
        <w:pStyle w:val="Sumrio1"/>
        <w:rPr>
          <w:rFonts w:ascii="Times New Roman" w:hAnsi="Times New Roman"/>
          <w:b w:val="0"/>
          <w:caps w:val="0"/>
          <w:sz w:val="24"/>
          <w:szCs w:val="24"/>
        </w:rPr>
      </w:pPr>
      <w:r>
        <w:t>3.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gerenciamento do tempo</w:t>
      </w:r>
      <w:r>
        <w:tab/>
      </w:r>
      <w:r>
        <w:fldChar w:fldCharType="begin"/>
      </w:r>
      <w:r>
        <w:instrText xml:space="preserve"> PAGEREF _Toc219797089 \h </w:instrText>
      </w:r>
      <w:r>
        <w:fldChar w:fldCharType="separate"/>
      </w:r>
      <w:r>
        <w:t>6</w:t>
      </w:r>
      <w:r>
        <w:fldChar w:fldCharType="end"/>
      </w:r>
    </w:p>
    <w:p w14:paraId="733E7211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Definição das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AAE093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Estimativa de Duração das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763E8B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Desenvolvimento do 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4A3DDA" w14:textId="77777777" w:rsidR="000D3AE1" w:rsidRDefault="000D3AE1">
      <w:pPr>
        <w:pStyle w:val="Sumrio1"/>
        <w:rPr>
          <w:rFonts w:ascii="Times New Roman" w:hAnsi="Times New Roman"/>
          <w:b w:val="0"/>
          <w:caps w:val="0"/>
          <w:sz w:val="24"/>
          <w:szCs w:val="24"/>
        </w:rPr>
      </w:pPr>
      <w:r>
        <w:t>4.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gerenciamento do custo</w:t>
      </w:r>
      <w:r>
        <w:tab/>
      </w:r>
      <w:r>
        <w:fldChar w:fldCharType="begin"/>
      </w:r>
      <w:r>
        <w:instrText xml:space="preserve"> PAGEREF _Toc219797093 \h </w:instrText>
      </w:r>
      <w:r>
        <w:fldChar w:fldCharType="separate"/>
      </w:r>
      <w:r>
        <w:t>7</w:t>
      </w:r>
      <w:r>
        <w:fldChar w:fldCharType="end"/>
      </w:r>
    </w:p>
    <w:p w14:paraId="7933A87D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Planejamento de 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D3AA83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Estimativa de Custos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413B08" w14:textId="77777777" w:rsidR="000D3AE1" w:rsidRDefault="000D3AE1">
      <w:pPr>
        <w:pStyle w:val="Sumrio1"/>
        <w:rPr>
          <w:rFonts w:ascii="Times New Roman" w:hAnsi="Times New Roman"/>
          <w:b w:val="0"/>
          <w:caps w:val="0"/>
          <w:sz w:val="24"/>
          <w:szCs w:val="24"/>
        </w:rPr>
      </w:pPr>
      <w:r>
        <w:t>5.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gerenciamento da qualidade</w:t>
      </w:r>
      <w:r>
        <w:tab/>
      </w:r>
      <w:r>
        <w:fldChar w:fldCharType="begin"/>
      </w:r>
      <w:r>
        <w:instrText xml:space="preserve"> PAGEREF _Toc219797096 \h </w:instrText>
      </w:r>
      <w:r>
        <w:fldChar w:fldCharType="separate"/>
      </w:r>
      <w:r>
        <w:t>7</w:t>
      </w:r>
      <w:r>
        <w:fldChar w:fldCharType="end"/>
      </w:r>
    </w:p>
    <w:p w14:paraId="7D827AC5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Planejamento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ACC1BE" w14:textId="77777777" w:rsidR="000D3AE1" w:rsidRDefault="000D3AE1">
      <w:pPr>
        <w:pStyle w:val="Sumrio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 w:rsidRPr="00437133">
        <w:rPr>
          <w:iCs/>
          <w:noProof/>
        </w:rPr>
        <w:t>5.1.1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 w:rsidRPr="00437133">
        <w:rPr>
          <w:iCs/>
          <w:noProof/>
        </w:rPr>
        <w:t>Padrões Adotados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915856" w14:textId="77777777" w:rsidR="000D3AE1" w:rsidRDefault="000D3AE1">
      <w:pPr>
        <w:pStyle w:val="Sumrio1"/>
        <w:rPr>
          <w:rFonts w:ascii="Times New Roman" w:hAnsi="Times New Roman"/>
          <w:b w:val="0"/>
          <w:caps w:val="0"/>
          <w:sz w:val="24"/>
          <w:szCs w:val="24"/>
        </w:rPr>
      </w:pPr>
      <w:r>
        <w:t>6.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gerenciamento dos recursos</w:t>
      </w:r>
      <w:r>
        <w:tab/>
      </w:r>
      <w:r>
        <w:fldChar w:fldCharType="begin"/>
      </w:r>
      <w:r>
        <w:instrText xml:space="preserve"> PAGEREF _Toc219797099 \h </w:instrText>
      </w:r>
      <w:r>
        <w:fldChar w:fldCharType="separate"/>
      </w:r>
      <w:r>
        <w:t>8</w:t>
      </w:r>
      <w:r>
        <w:fldChar w:fldCharType="end"/>
      </w:r>
    </w:p>
    <w:p w14:paraId="01F6AB92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6.1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20A8B9" w14:textId="77777777" w:rsidR="000D3AE1" w:rsidRDefault="000D3AE1">
      <w:pPr>
        <w:pStyle w:val="Sumrio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 w:rsidRPr="00437133">
        <w:rPr>
          <w:iCs/>
          <w:noProof/>
        </w:rPr>
        <w:t>6.1.1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 w:rsidRPr="00437133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F5B340" w14:textId="77777777" w:rsidR="000D3AE1" w:rsidRDefault="000D3AE1">
      <w:pPr>
        <w:pStyle w:val="Sumrio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 w:rsidRPr="00437133">
        <w:rPr>
          <w:iCs/>
          <w:noProof/>
        </w:rPr>
        <w:t>6.1.2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 w:rsidRPr="00437133">
        <w:rPr>
          <w:iCs/>
          <w:noProof/>
        </w:rPr>
        <w:t>Reuniões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EA7A56" w14:textId="77777777" w:rsidR="000D3AE1" w:rsidRDefault="000D3AE1">
      <w:pPr>
        <w:pStyle w:val="Sumrio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6.1.3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641825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6.2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Detalhamento do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FF3AA8" w14:textId="77777777" w:rsidR="000D3AE1" w:rsidRDefault="000D3AE1">
      <w:pPr>
        <w:pStyle w:val="Sumrio1"/>
        <w:rPr>
          <w:rFonts w:ascii="Times New Roman" w:hAnsi="Times New Roman"/>
          <w:b w:val="0"/>
          <w:caps w:val="0"/>
          <w:sz w:val="24"/>
          <w:szCs w:val="24"/>
        </w:rPr>
      </w:pPr>
      <w:r>
        <w:t>7.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gerenciamento das comunicações</w:t>
      </w:r>
      <w:r>
        <w:tab/>
      </w:r>
      <w:r>
        <w:fldChar w:fldCharType="begin"/>
      </w:r>
      <w:r>
        <w:instrText xml:space="preserve"> PAGEREF _Toc219797105 \h </w:instrText>
      </w:r>
      <w:r>
        <w:fldChar w:fldCharType="separate"/>
      </w:r>
      <w:r>
        <w:t>10</w:t>
      </w:r>
      <w:r>
        <w:fldChar w:fldCharType="end"/>
      </w:r>
    </w:p>
    <w:p w14:paraId="0879F223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7.1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Artefatos Gerados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4AD78B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7.2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Controles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3BDD7D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7.3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ACF720" w14:textId="77777777" w:rsidR="000D3AE1" w:rsidRDefault="000D3AE1">
      <w:pPr>
        <w:pStyle w:val="Sumrio1"/>
        <w:rPr>
          <w:rFonts w:ascii="Times New Roman" w:hAnsi="Times New Roman"/>
          <w:b w:val="0"/>
          <w:caps w:val="0"/>
          <w:sz w:val="24"/>
          <w:szCs w:val="24"/>
        </w:rPr>
      </w:pPr>
      <w:r>
        <w:t>8.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gerenciamento de risco</w:t>
      </w:r>
      <w:r>
        <w:tab/>
      </w:r>
      <w:r>
        <w:fldChar w:fldCharType="begin"/>
      </w:r>
      <w:r>
        <w:instrText xml:space="preserve"> PAGEREF _Toc219797109 \h </w:instrText>
      </w:r>
      <w:r>
        <w:fldChar w:fldCharType="separate"/>
      </w:r>
      <w:r>
        <w:t>11</w:t>
      </w:r>
      <w:r>
        <w:fldChar w:fldCharType="end"/>
      </w:r>
    </w:p>
    <w:p w14:paraId="3C9163FC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8.1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Análise dos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B5A0D3" w14:textId="77777777" w:rsidR="000D3AE1" w:rsidRDefault="000D3AE1">
      <w:pPr>
        <w:pStyle w:val="Sumrio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8.2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_Toc219797111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E7962B" w14:textId="77777777" w:rsidR="00A820A6" w:rsidRDefault="00A820A6">
      <w:pPr>
        <w:ind w:right="424"/>
        <w:sectPr w:rsidR="00A820A6" w:rsidSect="00674CE4">
          <w:headerReference w:type="default" r:id="rId9"/>
          <w:footerReference w:type="default" r:id="rId10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>
        <w:fldChar w:fldCharType="end"/>
      </w:r>
    </w:p>
    <w:p w14:paraId="4978CF74" w14:textId="77777777" w:rsidR="00A820A6" w:rsidRDefault="00A820A6">
      <w:pPr>
        <w:pStyle w:val="Ttulo1"/>
        <w:numPr>
          <w:ilvl w:val="0"/>
          <w:numId w:val="0"/>
        </w:numPr>
        <w:ind w:right="-2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75507691"/>
      <w:bookmarkStart w:id="8" w:name="_Toc487017240"/>
      <w:bookmarkStart w:id="9" w:name="_Toc219797082"/>
      <w:r>
        <w:lastRenderedPageBreak/>
        <w:t>1.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BB7B32" w14:textId="2A95B253" w:rsidR="00A820A6" w:rsidRPr="00E65E8A" w:rsidRDefault="00A820A6">
      <w:pPr>
        <w:ind w:right="-2"/>
      </w:pPr>
      <w:r>
        <w:t xml:space="preserve">Este documento compreende as informações pertinentes ao planejamento do projeto </w:t>
      </w:r>
      <w:r w:rsidR="00367CD1" w:rsidRPr="001633B7">
        <w:t xml:space="preserve">Sistema de Controle de </w:t>
      </w:r>
      <w:r w:rsidR="00092E49">
        <w:t>Lanchonete</w:t>
      </w:r>
      <w:r>
        <w:rPr>
          <w:i/>
        </w:rPr>
        <w:t>,</w:t>
      </w:r>
      <w:r>
        <w:t xml:space="preserve"> incluindo o processo de software adotado, com suas fases e artefatos gerados. Apresenta </w:t>
      </w:r>
      <w:r w:rsidR="00E65E8A">
        <w:t>os processos de gerenciamento de um projeto</w:t>
      </w:r>
      <w:r>
        <w:t>.</w:t>
      </w:r>
      <w:r w:rsidR="00E65E8A">
        <w:t xml:space="preserve"> Consta a </w:t>
      </w:r>
      <w:r w:rsidR="00E65E8A" w:rsidRPr="00E65E8A">
        <w:t>aplicação de conhecimentos, habilidades, e técnicas para projetar atividades que visem atingir as necessidades.</w:t>
      </w:r>
    </w:p>
    <w:p w14:paraId="4571EFC6" w14:textId="13DBD4D1" w:rsidR="00A820A6" w:rsidRDefault="00A820A6">
      <w:pPr>
        <w:ind w:right="-2"/>
      </w:pPr>
      <w:r>
        <w:t>Este plano foi elaborado a partir de informações documentadas n</w:t>
      </w:r>
      <w:r w:rsidR="00E65E8A">
        <w:t>o</w:t>
      </w:r>
      <w:r>
        <w:t xml:space="preserve"> </w:t>
      </w:r>
      <w:r w:rsidR="00E65E8A">
        <w:t>Documento de Requisitos</w:t>
      </w:r>
      <w:r>
        <w:t xml:space="preserve"> </w:t>
      </w:r>
      <w:r w:rsidR="00092E49">
        <w:t>SCL</w:t>
      </w:r>
      <w:r w:rsidR="00FE3E52">
        <w:t>-DocumentoDeRequisitos.doc</w:t>
      </w:r>
      <w:r>
        <w:t>, fundamentada em um levantamento inicial de requisitos e no escopo do produto/serviço que s</w:t>
      </w:r>
      <w:r w:rsidR="00E65E8A">
        <w:t>erá realizado por este projeto.</w:t>
      </w:r>
    </w:p>
    <w:p w14:paraId="3F086B20" w14:textId="77777777" w:rsidR="00616C1B" w:rsidRDefault="00A820A6">
      <w:pPr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>
        <w:t xml:space="preserve"> planejado. Desta forma, ações corretivas e preventivas poderão ser tomadas, sempre que resultados ou desempenhos reais se desviarem significativamente do planejado.  </w:t>
      </w:r>
    </w:p>
    <w:p w14:paraId="41028F8E" w14:textId="77777777" w:rsidR="00616C1B" w:rsidRDefault="00616C1B">
      <w:pPr>
        <w:ind w:right="-2"/>
      </w:pPr>
      <w:r>
        <w:t xml:space="preserve">As atividades realizadas neste projeto estão de acordo com </w:t>
      </w:r>
      <w:r w:rsidR="00E65E8A">
        <w:t>o Processo de Ger</w:t>
      </w:r>
      <w:r w:rsidR="00397C65">
        <w:t>ê</w:t>
      </w:r>
      <w:r w:rsidR="00E65E8A">
        <w:t>ncia de Projeto de Software Baseado no PMBOK</w:t>
      </w:r>
      <w:r>
        <w:t xml:space="preserve"> d</w:t>
      </w:r>
      <w:r w:rsidR="00E65E8A">
        <w:t>o</w:t>
      </w:r>
      <w:r>
        <w:t xml:space="preserve"> </w:t>
      </w:r>
      <w:r w:rsidR="0087695A">
        <w:t>IF</w:t>
      </w:r>
      <w:r w:rsidR="00E65E8A">
        <w:t xml:space="preserve">ES (arquivo disponível na sala virtual do Curso de </w:t>
      </w:r>
      <w:r w:rsidR="00B74A53">
        <w:t xml:space="preserve">Tecnologia em </w:t>
      </w:r>
      <w:r w:rsidR="00E65E8A">
        <w:t xml:space="preserve">Análise e </w:t>
      </w:r>
      <w:r w:rsidR="00B74A53">
        <w:t>Desenvolvimento</w:t>
      </w:r>
      <w:r w:rsidR="00E65E8A">
        <w:t xml:space="preserve"> de Sistemas – Disciplina de Gerenciamento de Projetos)</w:t>
      </w:r>
      <w:r>
        <w:t xml:space="preserve">. </w:t>
      </w:r>
    </w:p>
    <w:p w14:paraId="1A4A07C4" w14:textId="77777777" w:rsidR="00A820A6" w:rsidRDefault="00A820A6">
      <w:pPr>
        <w:pStyle w:val="Ttulo2"/>
        <w:ind w:right="-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75507692"/>
      <w:bookmarkStart w:id="17" w:name="_Toc487017241"/>
      <w:bookmarkStart w:id="18" w:name="_Toc219797083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518A121" w14:textId="77777777" w:rsidR="00A820A6" w:rsidRPr="00A9422B" w:rsidRDefault="00A820A6">
      <w:pPr>
        <w:pStyle w:val="Corpodetexto2"/>
        <w:ind w:right="-2"/>
        <w:rPr>
          <w:i w:val="0"/>
        </w:rPr>
      </w:pPr>
      <w:r w:rsidRPr="00A9422B">
        <w:rPr>
          <w:i w:val="0"/>
        </w:rPr>
        <w:t xml:space="preserve">Esta subseção fornece uma breve descrição de como o resto deste documento está organizado, apresentando as seções, explicitando as convenções que foram adotadas no texto, além de conter uma lista de referências para outros documentos relacionados. </w:t>
      </w:r>
    </w:p>
    <w:p w14:paraId="3CEA27EF" w14:textId="77777777" w:rsidR="00A820A6" w:rsidRDefault="00A820A6">
      <w:pPr>
        <w:ind w:right="-2"/>
      </w:pPr>
      <w:r>
        <w:t xml:space="preserve">Este documento está dividido em </w:t>
      </w:r>
      <w:r w:rsidR="00BB3D7D">
        <w:t>8</w:t>
      </w:r>
      <w:r>
        <w:t xml:space="preserve"> seções:</w:t>
      </w:r>
    </w:p>
    <w:p w14:paraId="7E0AD775" w14:textId="77777777" w:rsidR="00A820A6" w:rsidRDefault="00A820A6">
      <w:pPr>
        <w:pStyle w:val="Commarcadores"/>
        <w:ind w:right="-2"/>
      </w:pPr>
      <w:r>
        <w:t xml:space="preserve">Seção 2 </w:t>
      </w:r>
      <w:r w:rsidR="00294F43">
        <w:t>–</w:t>
      </w:r>
      <w:r>
        <w:t xml:space="preserve"> </w:t>
      </w:r>
      <w:r w:rsidR="00294F43">
        <w:t>Gerenciamento de Escopo</w:t>
      </w:r>
      <w:r>
        <w:t xml:space="preserve">: </w:t>
      </w:r>
      <w:r w:rsidR="002231DE" w:rsidRPr="002231DE">
        <w:rPr>
          <w:b w:val="0"/>
        </w:rPr>
        <w:t>descreve os processos necessários para assegurar que o projeto contemple todo o trabalho requerido, e nada mais que o trabalho requerido, para completar o projeto com sucesso. El</w:t>
      </w:r>
      <w:r w:rsidR="002231DE">
        <w:rPr>
          <w:b w:val="0"/>
        </w:rPr>
        <w:t>a</w:t>
      </w:r>
      <w:r w:rsidR="002231DE" w:rsidRPr="002231DE">
        <w:rPr>
          <w:b w:val="0"/>
        </w:rPr>
        <w:t xml:space="preserve"> é compost</w:t>
      </w:r>
      <w:r w:rsidR="002231DE">
        <w:rPr>
          <w:b w:val="0"/>
        </w:rPr>
        <w:t>a</w:t>
      </w:r>
      <w:r w:rsidR="002231DE" w:rsidRPr="002231DE">
        <w:rPr>
          <w:b w:val="0"/>
        </w:rPr>
        <w:t xml:space="preserve"> pel</w:t>
      </w:r>
      <w:r w:rsidR="002231DE">
        <w:rPr>
          <w:b w:val="0"/>
        </w:rPr>
        <w:t>o</w:t>
      </w:r>
      <w:r w:rsidR="002231DE" w:rsidRPr="002231DE">
        <w:rPr>
          <w:b w:val="0"/>
        </w:rPr>
        <w:t xml:space="preserve"> planejamento do escopo</w:t>
      </w:r>
      <w:r w:rsidR="002231DE">
        <w:rPr>
          <w:b w:val="0"/>
        </w:rPr>
        <w:t xml:space="preserve"> e</w:t>
      </w:r>
      <w:r w:rsidR="002231DE" w:rsidRPr="002231DE">
        <w:rPr>
          <w:b w:val="0"/>
        </w:rPr>
        <w:t xml:space="preserve"> detalhamento do escopo</w:t>
      </w:r>
      <w:r w:rsidR="002231DE" w:rsidRPr="002231DE">
        <w:rPr>
          <w:b w:val="0"/>
          <w:color w:val="FF0000"/>
        </w:rPr>
        <w:t>.</w:t>
      </w:r>
    </w:p>
    <w:p w14:paraId="00F8A954" w14:textId="28335FEB" w:rsidR="00A820A6" w:rsidRPr="0016041F" w:rsidRDefault="00A820A6">
      <w:pPr>
        <w:pStyle w:val="Commarcadores"/>
        <w:ind w:right="-2"/>
      </w:pPr>
      <w:r w:rsidRPr="0016041F">
        <w:t xml:space="preserve">Seção 3 </w:t>
      </w:r>
      <w:r w:rsidR="00294F43" w:rsidRPr="0016041F">
        <w:t>–</w:t>
      </w:r>
      <w:r w:rsidRPr="0016041F">
        <w:t xml:space="preserve"> </w:t>
      </w:r>
      <w:r w:rsidR="00294F43" w:rsidRPr="0016041F">
        <w:t>Gerenciamento do Tempo</w:t>
      </w:r>
      <w:r w:rsidRPr="0016041F">
        <w:t xml:space="preserve">: </w:t>
      </w:r>
      <w:r w:rsidR="009257F1" w:rsidRPr="0016041F">
        <w:rPr>
          <w:b w:val="0"/>
        </w:rPr>
        <w:t>descreve os processos necessários para assegurar que o projeto termine dentro do prazo previsto. Ela é composta pela definição das atividades, seqüenciamento das atividades, estimativa da duração das atividades</w:t>
      </w:r>
      <w:r w:rsidR="00CA213E" w:rsidRPr="0016041F">
        <w:rPr>
          <w:b w:val="0"/>
        </w:rPr>
        <w:t xml:space="preserve">; </w:t>
      </w:r>
      <w:proofErr w:type="gramStart"/>
      <w:r w:rsidR="00213868" w:rsidRPr="0016041F">
        <w:rPr>
          <w:b w:val="0"/>
        </w:rPr>
        <w:t>Esta</w:t>
      </w:r>
      <w:proofErr w:type="gramEnd"/>
      <w:r w:rsidR="00213868" w:rsidRPr="0016041F">
        <w:rPr>
          <w:b w:val="0"/>
        </w:rPr>
        <w:t xml:space="preserve"> seção funciona apenas como uma </w:t>
      </w:r>
      <w:r w:rsidR="00213868" w:rsidRPr="0016041F">
        <w:t>seção informativa</w:t>
      </w:r>
      <w:r w:rsidR="00213868" w:rsidRPr="0016041F">
        <w:rPr>
          <w:b w:val="0"/>
        </w:rPr>
        <w:t xml:space="preserve">, explicando que as atividades ligadas ao gerenciamento do tempo serão realizadas </w:t>
      </w:r>
      <w:r w:rsidR="00CA213E" w:rsidRPr="0016041F">
        <w:rPr>
          <w:b w:val="0"/>
        </w:rPr>
        <w:t>serão realizad</w:t>
      </w:r>
      <w:r w:rsidR="00213868" w:rsidRPr="0016041F">
        <w:rPr>
          <w:b w:val="0"/>
        </w:rPr>
        <w:t>a</w:t>
      </w:r>
      <w:r w:rsidR="00CA213E" w:rsidRPr="0016041F">
        <w:rPr>
          <w:b w:val="0"/>
        </w:rPr>
        <w:t xml:space="preserve">s na Ferramenta </w:t>
      </w:r>
      <w:r w:rsidR="00092E49">
        <w:rPr>
          <w:b w:val="0"/>
        </w:rPr>
        <w:t>Project Libre</w:t>
      </w:r>
      <w:r w:rsidR="00CA213E" w:rsidRPr="0016041F">
        <w:rPr>
          <w:b w:val="0"/>
        </w:rPr>
        <w:t xml:space="preserve"> no arquivo </w:t>
      </w:r>
      <w:r w:rsidR="001633B7" w:rsidRPr="001633B7">
        <w:rPr>
          <w:b w:val="0"/>
        </w:rPr>
        <w:t>SC</w:t>
      </w:r>
      <w:r w:rsidR="00092E49">
        <w:rPr>
          <w:b w:val="0"/>
        </w:rPr>
        <w:t>L</w:t>
      </w:r>
      <w:r w:rsidR="00CA213E" w:rsidRPr="0016041F">
        <w:rPr>
          <w:b w:val="0"/>
        </w:rPr>
        <w:t>-</w:t>
      </w:r>
      <w:proofErr w:type="spellStart"/>
      <w:r w:rsidR="00CA213E" w:rsidRPr="0016041F">
        <w:rPr>
          <w:b w:val="0"/>
        </w:rPr>
        <w:t>Cronograma</w:t>
      </w:r>
      <w:r w:rsidR="002E3297" w:rsidRPr="0016041F">
        <w:rPr>
          <w:b w:val="0"/>
        </w:rPr>
        <w:t>DoProjeto</w:t>
      </w:r>
      <w:proofErr w:type="spellEnd"/>
      <w:r w:rsidR="009257F1" w:rsidRPr="0016041F">
        <w:rPr>
          <w:b w:val="0"/>
        </w:rPr>
        <w:t>.</w:t>
      </w:r>
    </w:p>
    <w:p w14:paraId="5E84BEE0" w14:textId="0735766F" w:rsidR="00A820A6" w:rsidRPr="0016041F" w:rsidRDefault="00A820A6">
      <w:pPr>
        <w:pStyle w:val="Commarcadores"/>
        <w:ind w:right="-2"/>
      </w:pPr>
      <w:r w:rsidRPr="0016041F">
        <w:t xml:space="preserve">Seção 4 </w:t>
      </w:r>
      <w:r w:rsidR="00294F43" w:rsidRPr="0016041F">
        <w:t>–</w:t>
      </w:r>
      <w:r w:rsidRPr="0016041F">
        <w:t xml:space="preserve"> </w:t>
      </w:r>
      <w:r w:rsidR="00294F43" w:rsidRPr="0016041F">
        <w:t>Gerenciamento do Custo</w:t>
      </w:r>
      <w:r w:rsidRPr="0016041F">
        <w:t xml:space="preserve">: </w:t>
      </w:r>
      <w:r w:rsidR="00C552BE" w:rsidRPr="0016041F">
        <w:rPr>
          <w:b w:val="0"/>
        </w:rPr>
        <w:t>descreve os processos necessários para assegurar que o projeto seja completado dentro do orçamento previsto. El</w:t>
      </w:r>
      <w:r w:rsidR="00A5494E" w:rsidRPr="0016041F">
        <w:rPr>
          <w:b w:val="0"/>
        </w:rPr>
        <w:t>a</w:t>
      </w:r>
      <w:r w:rsidR="00C552BE" w:rsidRPr="0016041F">
        <w:rPr>
          <w:b w:val="0"/>
        </w:rPr>
        <w:t xml:space="preserve"> é compost</w:t>
      </w:r>
      <w:r w:rsidR="00A5494E" w:rsidRPr="0016041F">
        <w:rPr>
          <w:b w:val="0"/>
        </w:rPr>
        <w:t>a</w:t>
      </w:r>
      <w:r w:rsidR="00C552BE" w:rsidRPr="0016041F">
        <w:rPr>
          <w:b w:val="0"/>
        </w:rPr>
        <w:t xml:space="preserve"> pelo planejamento dos recursos</w:t>
      </w:r>
      <w:r w:rsidR="003F64C2" w:rsidRPr="0016041F">
        <w:rPr>
          <w:b w:val="0"/>
        </w:rPr>
        <w:t xml:space="preserve"> de infra-estrutura</w:t>
      </w:r>
      <w:r w:rsidR="00127D29" w:rsidRPr="0016041F">
        <w:rPr>
          <w:b w:val="0"/>
        </w:rPr>
        <w:t xml:space="preserve"> e</w:t>
      </w:r>
      <w:r w:rsidR="003F64C2" w:rsidRPr="0016041F">
        <w:rPr>
          <w:b w:val="0"/>
        </w:rPr>
        <w:t xml:space="preserve"> a</w:t>
      </w:r>
      <w:r w:rsidR="00C552BE" w:rsidRPr="0016041F">
        <w:rPr>
          <w:b w:val="0"/>
        </w:rPr>
        <w:t xml:space="preserve"> estimativa dos custos</w:t>
      </w:r>
      <w:r w:rsidR="00127D29" w:rsidRPr="0016041F">
        <w:rPr>
          <w:b w:val="0"/>
        </w:rPr>
        <w:t>;</w:t>
      </w:r>
      <w:r w:rsidR="00CA213E" w:rsidRPr="0016041F">
        <w:rPr>
          <w:b w:val="0"/>
        </w:rPr>
        <w:t xml:space="preserve"> </w:t>
      </w:r>
      <w:proofErr w:type="gramStart"/>
      <w:r w:rsidR="00213868" w:rsidRPr="0016041F">
        <w:rPr>
          <w:b w:val="0"/>
        </w:rPr>
        <w:t>Esta</w:t>
      </w:r>
      <w:proofErr w:type="gramEnd"/>
      <w:r w:rsidR="00213868" w:rsidRPr="0016041F">
        <w:rPr>
          <w:b w:val="0"/>
        </w:rPr>
        <w:t xml:space="preserve"> seção funciona apenas como uma </w:t>
      </w:r>
      <w:r w:rsidR="00213868" w:rsidRPr="0016041F">
        <w:t>seção informativa</w:t>
      </w:r>
      <w:r w:rsidR="00213868" w:rsidRPr="0016041F">
        <w:rPr>
          <w:b w:val="0"/>
        </w:rPr>
        <w:t xml:space="preserve">, explicando que as atividades ligadas ao gerenciamento do custo serão realizadas serão realizadas na Ferramenta </w:t>
      </w:r>
      <w:r w:rsidR="00092E49">
        <w:rPr>
          <w:b w:val="0"/>
        </w:rPr>
        <w:t>Project Libre</w:t>
      </w:r>
      <w:r w:rsidR="00213868" w:rsidRPr="0016041F">
        <w:rPr>
          <w:b w:val="0"/>
        </w:rPr>
        <w:t xml:space="preserve"> no arquivo </w:t>
      </w:r>
      <w:r w:rsidR="001633B7" w:rsidRPr="001633B7">
        <w:rPr>
          <w:b w:val="0"/>
        </w:rPr>
        <w:t>SC</w:t>
      </w:r>
      <w:r w:rsidR="00092E49">
        <w:rPr>
          <w:b w:val="0"/>
        </w:rPr>
        <w:t>L</w:t>
      </w:r>
      <w:r w:rsidR="00213868" w:rsidRPr="0016041F">
        <w:rPr>
          <w:b w:val="0"/>
        </w:rPr>
        <w:t>-</w:t>
      </w:r>
      <w:proofErr w:type="spellStart"/>
      <w:r w:rsidR="00213868" w:rsidRPr="0016041F">
        <w:rPr>
          <w:b w:val="0"/>
        </w:rPr>
        <w:t>Cronograma</w:t>
      </w:r>
      <w:r w:rsidR="002E3297" w:rsidRPr="0016041F">
        <w:rPr>
          <w:b w:val="0"/>
        </w:rPr>
        <w:t>DoProjeto</w:t>
      </w:r>
      <w:proofErr w:type="spellEnd"/>
      <w:r w:rsidR="00213868" w:rsidRPr="0016041F">
        <w:rPr>
          <w:b w:val="0"/>
        </w:rPr>
        <w:t>.</w:t>
      </w:r>
    </w:p>
    <w:p w14:paraId="259B7C88" w14:textId="77777777" w:rsidR="00A820A6" w:rsidRDefault="00A820A6">
      <w:pPr>
        <w:pStyle w:val="Commarcadores"/>
        <w:ind w:right="-2"/>
      </w:pPr>
      <w:r>
        <w:t xml:space="preserve">Seção 5 </w:t>
      </w:r>
      <w:r w:rsidR="00D921B6">
        <w:t>–</w:t>
      </w:r>
      <w:r>
        <w:t xml:space="preserve"> </w:t>
      </w:r>
      <w:r w:rsidR="00D921B6">
        <w:t>Gerenciamento da Qualidade</w:t>
      </w:r>
      <w:r>
        <w:t>:</w:t>
      </w:r>
      <w:r w:rsidR="002231DE">
        <w:rPr>
          <w:b w:val="0"/>
        </w:rPr>
        <w:t xml:space="preserve"> </w:t>
      </w:r>
      <w:r w:rsidR="00B532DA" w:rsidRPr="00B532DA">
        <w:rPr>
          <w:b w:val="0"/>
        </w:rPr>
        <w:t xml:space="preserve">descreve os processos necessários para assegurar que as necessidades que originaram o desenvolvimento do projeto serão </w:t>
      </w:r>
      <w:r w:rsidR="00B532DA" w:rsidRPr="00B532DA">
        <w:rPr>
          <w:b w:val="0"/>
        </w:rPr>
        <w:lastRenderedPageBreak/>
        <w:t>satisfeitas. El</w:t>
      </w:r>
      <w:r w:rsidR="00A5494E">
        <w:rPr>
          <w:b w:val="0"/>
        </w:rPr>
        <w:t>a</w:t>
      </w:r>
      <w:r w:rsidR="00B532DA" w:rsidRPr="00B532DA">
        <w:rPr>
          <w:b w:val="0"/>
        </w:rPr>
        <w:t xml:space="preserve"> é compost</w:t>
      </w:r>
      <w:r w:rsidR="00A5494E">
        <w:rPr>
          <w:b w:val="0"/>
        </w:rPr>
        <w:t>a</w:t>
      </w:r>
      <w:r w:rsidR="00B532DA" w:rsidRPr="00B532DA">
        <w:rPr>
          <w:b w:val="0"/>
        </w:rPr>
        <w:t xml:space="preserve"> pelo planejamento da </w:t>
      </w:r>
      <w:r w:rsidR="00B532DA" w:rsidRPr="0095777A">
        <w:rPr>
          <w:b w:val="0"/>
        </w:rPr>
        <w:t>qualidade</w:t>
      </w:r>
      <w:r w:rsidR="00CA213E" w:rsidRPr="0095777A">
        <w:rPr>
          <w:b w:val="0"/>
        </w:rPr>
        <w:t>;</w:t>
      </w:r>
      <w:r w:rsidR="00B532DA" w:rsidRPr="0095777A">
        <w:rPr>
          <w:b w:val="0"/>
        </w:rPr>
        <w:t xml:space="preserve"> </w:t>
      </w:r>
      <w:r w:rsidR="00CA213E" w:rsidRPr="0095777A">
        <w:rPr>
          <w:b w:val="0"/>
        </w:rPr>
        <w:t xml:space="preserve">a </w:t>
      </w:r>
      <w:r w:rsidR="00B532DA" w:rsidRPr="0095777A">
        <w:rPr>
          <w:b w:val="0"/>
        </w:rPr>
        <w:t xml:space="preserve">garantia da qualidade e </w:t>
      </w:r>
      <w:r w:rsidR="00CA213E" w:rsidRPr="0095777A">
        <w:rPr>
          <w:b w:val="0"/>
        </w:rPr>
        <w:t xml:space="preserve">o </w:t>
      </w:r>
      <w:r w:rsidR="00B532DA" w:rsidRPr="0095777A">
        <w:rPr>
          <w:b w:val="0"/>
        </w:rPr>
        <w:t>controle da qualidade</w:t>
      </w:r>
      <w:r w:rsidR="00CA213E" w:rsidRPr="0095777A">
        <w:rPr>
          <w:b w:val="0"/>
        </w:rPr>
        <w:t xml:space="preserve"> serão realizados </w:t>
      </w:r>
      <w:r w:rsidR="00D30004" w:rsidRPr="0095777A">
        <w:rPr>
          <w:b w:val="0"/>
        </w:rPr>
        <w:t xml:space="preserve">por intermédio de auditorias e das reuniões da equipe de qualidade, mencionadas </w:t>
      </w:r>
      <w:r w:rsidR="004D5442">
        <w:rPr>
          <w:b w:val="0"/>
        </w:rPr>
        <w:t>na seção seguinte</w:t>
      </w:r>
      <w:r w:rsidR="00B532DA" w:rsidRPr="0095777A">
        <w:rPr>
          <w:b w:val="0"/>
        </w:rPr>
        <w:t>.</w:t>
      </w:r>
    </w:p>
    <w:p w14:paraId="59053496" w14:textId="77777777" w:rsidR="00A820A6" w:rsidRDefault="00A820A6">
      <w:pPr>
        <w:pStyle w:val="Commarcadores"/>
        <w:ind w:right="-2"/>
      </w:pPr>
      <w:r>
        <w:t xml:space="preserve">Seção 6 </w:t>
      </w:r>
      <w:r w:rsidR="0092541B">
        <w:t>–</w:t>
      </w:r>
      <w:r>
        <w:t xml:space="preserve"> </w:t>
      </w:r>
      <w:r w:rsidR="0092541B">
        <w:t>Gerenciamento dos Recursos</w:t>
      </w:r>
      <w:r>
        <w:t xml:space="preserve">: </w:t>
      </w:r>
      <w:r w:rsidR="00DC1C4F" w:rsidRPr="00DC1C4F">
        <w:rPr>
          <w:b w:val="0"/>
        </w:rPr>
        <w:t>descreve os processos necessários para proporcionar a melhor utilização das pessoas envolvidas no projeto. El</w:t>
      </w:r>
      <w:r w:rsidR="00A5494E">
        <w:rPr>
          <w:b w:val="0"/>
        </w:rPr>
        <w:t>a</w:t>
      </w:r>
      <w:r w:rsidR="00DC1C4F" w:rsidRPr="00DC1C4F">
        <w:rPr>
          <w:b w:val="0"/>
        </w:rPr>
        <w:t xml:space="preserve"> é compost</w:t>
      </w:r>
      <w:r w:rsidR="00A5494E">
        <w:rPr>
          <w:b w:val="0"/>
        </w:rPr>
        <w:t>a</w:t>
      </w:r>
      <w:r w:rsidR="00DC1C4F" w:rsidRPr="00DC1C4F">
        <w:rPr>
          <w:b w:val="0"/>
        </w:rPr>
        <w:t xml:space="preserve"> pelo planejamento organizacional</w:t>
      </w:r>
      <w:r w:rsidR="00DC1C4F">
        <w:rPr>
          <w:b w:val="0"/>
        </w:rPr>
        <w:t xml:space="preserve"> (definição de interfaces do projeto)</w:t>
      </w:r>
      <w:r w:rsidR="00DC1C4F" w:rsidRPr="00DC1C4F">
        <w:rPr>
          <w:b w:val="0"/>
        </w:rPr>
        <w:t>, montagem da equ</w:t>
      </w:r>
      <w:r w:rsidR="00DC1C4F">
        <w:rPr>
          <w:b w:val="0"/>
        </w:rPr>
        <w:t>ipe (organograma) e desenvolvimento da equipe (matriz de responsabilidade)</w:t>
      </w:r>
      <w:r>
        <w:rPr>
          <w:b w:val="0"/>
        </w:rPr>
        <w:t>.</w:t>
      </w:r>
      <w:r>
        <w:t xml:space="preserve"> </w:t>
      </w:r>
    </w:p>
    <w:p w14:paraId="37BF4DC3" w14:textId="77777777" w:rsidR="00960F8D" w:rsidRDefault="00960F8D">
      <w:pPr>
        <w:pStyle w:val="Commarcadores"/>
        <w:ind w:right="-2"/>
      </w:pPr>
      <w:r>
        <w:t xml:space="preserve">Seção 7 – </w:t>
      </w:r>
      <w:r w:rsidR="0092541B">
        <w:t>Gerenciamento das Comunicações</w:t>
      </w:r>
      <w:r>
        <w:t xml:space="preserve">: </w:t>
      </w:r>
      <w:r w:rsidR="00A5494E" w:rsidRPr="00A5494E">
        <w:rPr>
          <w:b w:val="0"/>
        </w:rPr>
        <w:t xml:space="preserve">descreve os processos necessários para assegurar que a geração, captura, distribuição, armazenamento e pronta apresentação das informações do projeto sejam feitas de forma adequada e no tempo certo. </w:t>
      </w:r>
      <w:r w:rsidR="00A5494E" w:rsidRPr="001A27B9">
        <w:rPr>
          <w:b w:val="0"/>
        </w:rPr>
        <w:t>El</w:t>
      </w:r>
      <w:r w:rsidR="005A4944" w:rsidRPr="001A27B9">
        <w:rPr>
          <w:b w:val="0"/>
        </w:rPr>
        <w:t>a</w:t>
      </w:r>
      <w:r w:rsidR="00A5494E" w:rsidRPr="001A27B9">
        <w:rPr>
          <w:b w:val="0"/>
        </w:rPr>
        <w:t xml:space="preserve"> é compost</w:t>
      </w:r>
      <w:r w:rsidR="005A4944" w:rsidRPr="001A27B9">
        <w:rPr>
          <w:b w:val="0"/>
        </w:rPr>
        <w:t>a</w:t>
      </w:r>
      <w:r w:rsidR="00A5494E" w:rsidRPr="001A27B9">
        <w:rPr>
          <w:b w:val="0"/>
        </w:rPr>
        <w:t xml:space="preserve"> </w:t>
      </w:r>
      <w:r w:rsidR="001A27B9" w:rsidRPr="001A27B9">
        <w:rPr>
          <w:b w:val="0"/>
        </w:rPr>
        <w:t>pelos artefatos gerados, c</w:t>
      </w:r>
      <w:r w:rsidR="0095777A">
        <w:rPr>
          <w:b w:val="0"/>
        </w:rPr>
        <w:t xml:space="preserve">ontroles de documentos e dados </w:t>
      </w:r>
      <w:r w:rsidR="001A27B9" w:rsidRPr="001A27B9">
        <w:rPr>
          <w:b w:val="0"/>
        </w:rPr>
        <w:t>e armazenamento, cópia, recuperação e preservação</w:t>
      </w:r>
      <w:r w:rsidRPr="005A4944">
        <w:rPr>
          <w:b w:val="0"/>
          <w:color w:val="FF0000"/>
        </w:rPr>
        <w:t>.</w:t>
      </w:r>
    </w:p>
    <w:p w14:paraId="41170190" w14:textId="77777777" w:rsidR="00A820A6" w:rsidRPr="0092541B" w:rsidRDefault="00960F8D" w:rsidP="0092541B">
      <w:pPr>
        <w:pStyle w:val="Commarcadores"/>
        <w:ind w:right="-2"/>
        <w:rPr>
          <w:b w:val="0"/>
        </w:rPr>
      </w:pPr>
      <w:r>
        <w:t>Seção 8</w:t>
      </w:r>
      <w:r w:rsidR="00A820A6">
        <w:t xml:space="preserve"> </w:t>
      </w:r>
      <w:r w:rsidR="0092541B">
        <w:t>–</w:t>
      </w:r>
      <w:r w:rsidR="00A820A6">
        <w:t xml:space="preserve"> </w:t>
      </w:r>
      <w:r w:rsidR="0092541B">
        <w:t xml:space="preserve">Gerenciamento do </w:t>
      </w:r>
      <w:r w:rsidR="002B0E13">
        <w:t>Risco</w:t>
      </w:r>
      <w:r w:rsidR="00A820A6">
        <w:t xml:space="preserve">: </w:t>
      </w:r>
      <w:r w:rsidR="001F5DD2" w:rsidRPr="001F5DD2">
        <w:rPr>
          <w:b w:val="0"/>
        </w:rPr>
        <w:t>descreve os processos que dizem respeito à identificação, análise e resposta a riscos do projeto. El</w:t>
      </w:r>
      <w:r w:rsidR="001F5DD2">
        <w:rPr>
          <w:b w:val="0"/>
        </w:rPr>
        <w:t>a</w:t>
      </w:r>
      <w:r w:rsidR="001F5DD2" w:rsidRPr="001F5DD2">
        <w:rPr>
          <w:b w:val="0"/>
        </w:rPr>
        <w:t xml:space="preserve"> é compost</w:t>
      </w:r>
      <w:r w:rsidR="001F5DD2">
        <w:rPr>
          <w:b w:val="0"/>
        </w:rPr>
        <w:t>a</w:t>
      </w:r>
      <w:r w:rsidR="001F5DD2" w:rsidRPr="001F5DD2">
        <w:rPr>
          <w:b w:val="0"/>
        </w:rPr>
        <w:t xml:space="preserve"> pel</w:t>
      </w:r>
      <w:r w:rsidR="001F5DD2">
        <w:rPr>
          <w:b w:val="0"/>
        </w:rPr>
        <w:t>a</w:t>
      </w:r>
      <w:r w:rsidR="001F5DD2" w:rsidRPr="001F5DD2">
        <w:rPr>
          <w:b w:val="0"/>
        </w:rPr>
        <w:t xml:space="preserve"> </w:t>
      </w:r>
      <w:r w:rsidR="001F5DD2">
        <w:rPr>
          <w:b w:val="0"/>
        </w:rPr>
        <w:t>análise dos riscos e resposta aos ricos</w:t>
      </w:r>
      <w:r w:rsidR="00A820A6">
        <w:rPr>
          <w:b w:val="0"/>
        </w:rPr>
        <w:t>.</w:t>
      </w:r>
    </w:p>
    <w:p w14:paraId="2AA3D558" w14:textId="77777777" w:rsidR="008664DB" w:rsidRPr="008664DB" w:rsidRDefault="003229B0" w:rsidP="008664DB">
      <w:pPr>
        <w:pStyle w:val="Ttulo1"/>
        <w:ind w:right="-2"/>
      </w:pPr>
      <w:bookmarkStart w:id="19" w:name="_Hlt467473290"/>
      <w:bookmarkStart w:id="20" w:name="_Toc219797084"/>
      <w:bookmarkEnd w:id="19"/>
      <w:r>
        <w:t>gerenciamento do escopo</w:t>
      </w:r>
      <w:bookmarkEnd w:id="20"/>
    </w:p>
    <w:p w14:paraId="6A3C5740" w14:textId="77777777" w:rsidR="008664DB" w:rsidRPr="00D82F43" w:rsidRDefault="00A820A6">
      <w:pPr>
        <w:ind w:right="-2"/>
      </w:pPr>
      <w:r w:rsidRPr="00D82F43">
        <w:t>Esta seção descreve em linhas gerais, os objetivos do produto ou serviço a ser realizado e suas principais funcionalidades, comunicando o propósito da aplicação e a importância do projeto para todas as pessoas envolvidas.</w:t>
      </w:r>
      <w:bookmarkStart w:id="21" w:name="_Toc467473445"/>
      <w:bookmarkStart w:id="22" w:name="_Toc467473977"/>
      <w:bookmarkStart w:id="23" w:name="_Toc467477716"/>
      <w:bookmarkStart w:id="24" w:name="_Toc467494870"/>
      <w:bookmarkStart w:id="25" w:name="_Toc467495240"/>
      <w:bookmarkStart w:id="26" w:name="_Toc468086048"/>
      <w:bookmarkStart w:id="27" w:name="_Toc475507699"/>
    </w:p>
    <w:p w14:paraId="27EC1AA0" w14:textId="77777777" w:rsidR="003229B0" w:rsidRDefault="003229B0" w:rsidP="008664DB">
      <w:pPr>
        <w:pStyle w:val="Ttulo2"/>
      </w:pPr>
      <w:bookmarkStart w:id="28" w:name="_Toc219797085"/>
      <w:r>
        <w:t>Planejamento do Escopo</w:t>
      </w:r>
      <w:bookmarkEnd w:id="28"/>
    </w:p>
    <w:p w14:paraId="776A4903" w14:textId="3BA363DA" w:rsidR="00092E49" w:rsidRPr="00D82F43" w:rsidRDefault="00243FC0" w:rsidP="00C321CE">
      <w:pPr>
        <w:ind w:right="-144"/>
      </w:pPr>
      <w:r w:rsidRPr="00D82F43">
        <w:t xml:space="preserve">Esta </w:t>
      </w:r>
      <w:r w:rsidR="00A2566C" w:rsidRPr="00D82F43">
        <w:t>sub</w:t>
      </w:r>
      <w:r w:rsidRPr="00D82F43">
        <w:t>seção descreve o planejamento do escopo é o processo de elaborar e documentar o escopo do projeto. A descrição do produto incorpora requisitos do produto que refletem as necessidades dos clientes.</w:t>
      </w:r>
    </w:p>
    <w:p w14:paraId="7C9C44B8" w14:textId="77777777" w:rsidR="005B30B6" w:rsidRDefault="005B30B6" w:rsidP="005B30B6">
      <w:pPr>
        <w:pStyle w:val="Ttulo3"/>
      </w:pPr>
      <w:bookmarkStart w:id="29" w:name="_Toc175369419"/>
      <w:bookmarkStart w:id="30" w:name="_Toc219797086"/>
      <w:r>
        <w:t>Documentação dos Requisitos</w:t>
      </w:r>
      <w:bookmarkEnd w:id="29"/>
      <w:bookmarkEnd w:id="30"/>
    </w:p>
    <w:p w14:paraId="12053764" w14:textId="77777777" w:rsidR="009D2663" w:rsidRDefault="005B30B6" w:rsidP="005B30B6">
      <w:r w:rsidRPr="00820036">
        <w:t xml:space="preserve">Esta </w:t>
      </w:r>
      <w:r w:rsidR="00A2566C" w:rsidRPr="00820036">
        <w:t xml:space="preserve">subseção </w:t>
      </w:r>
      <w:r w:rsidR="00820036" w:rsidRPr="00820036">
        <w:t>tem a finalidade de informar o documento no qual estão contid</w:t>
      </w:r>
      <w:r w:rsidR="0065793F">
        <w:t>o</w:t>
      </w:r>
      <w:r w:rsidR="00820036" w:rsidRPr="00820036">
        <w:t>s todos os requisitos solicitados pelo cliente para elaboração do sistema. O documento utilizado para o armazenamento dos requisitos é denominado</w:t>
      </w:r>
      <w:r w:rsidR="009D2663">
        <w:t>:</w:t>
      </w:r>
    </w:p>
    <w:p w14:paraId="6D2AA435" w14:textId="1773040E" w:rsidR="005B30B6" w:rsidRPr="00820036" w:rsidRDefault="00092E49" w:rsidP="005B30B6">
      <w:r>
        <w:t>SCL</w:t>
      </w:r>
      <w:r w:rsidR="00820036">
        <w:t>-DocumentoDeRequisitos.doc</w:t>
      </w:r>
    </w:p>
    <w:p w14:paraId="17EA7DE4" w14:textId="77777777" w:rsidR="005B30B6" w:rsidRDefault="005B30B6" w:rsidP="005B30B6">
      <w:pPr>
        <w:pStyle w:val="Ttulo3"/>
      </w:pPr>
      <w:bookmarkStart w:id="31" w:name="_Toc175369422"/>
      <w:bookmarkStart w:id="32" w:name="_Toc219797087"/>
      <w:r>
        <w:t>Plano de Iteração</w:t>
      </w:r>
      <w:bookmarkEnd w:id="31"/>
      <w:bookmarkEnd w:id="32"/>
    </w:p>
    <w:p w14:paraId="19EC5864" w14:textId="77777777" w:rsidR="005B30B6" w:rsidRDefault="005B30B6" w:rsidP="005B30B6">
      <w:r w:rsidRPr="00911A9F">
        <w:t>Esta seção descreve o plano de iteração do projeto em alto nível.</w:t>
      </w:r>
    </w:p>
    <w:tbl>
      <w:tblPr>
        <w:tblW w:w="85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4763"/>
        <w:gridCol w:w="2781"/>
        <w:gridCol w:w="6"/>
      </w:tblGrid>
      <w:tr w:rsidR="005123CC" w:rsidRPr="005123CC" w14:paraId="10E56E31" w14:textId="77777777" w:rsidTr="00B87219">
        <w:trPr>
          <w:trHeight w:val="255"/>
          <w:jc w:val="center"/>
        </w:trPr>
        <w:tc>
          <w:tcPr>
            <w:tcW w:w="8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99"/>
            <w:vAlign w:val="center"/>
            <w:hideMark/>
          </w:tcPr>
          <w:p w14:paraId="1B07AF86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 w:rsidRPr="005123CC">
              <w:rPr>
                <w:rFonts w:cs="Arial"/>
                <w:b/>
                <w:bCs/>
                <w:color w:val="000000"/>
                <w:szCs w:val="22"/>
              </w:rPr>
              <w:t>Processos de Negócios</w:t>
            </w:r>
          </w:p>
        </w:tc>
      </w:tr>
      <w:tr w:rsidR="005123CC" w:rsidRPr="005123CC" w14:paraId="7FD68213" w14:textId="77777777" w:rsidTr="00B87219">
        <w:trPr>
          <w:gridAfter w:val="1"/>
          <w:wAfter w:w="6" w:type="dxa"/>
          <w:trHeight w:val="510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CC0FE5B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Iteração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2EAB783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Nome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18ED6E3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Requisitos</w:t>
            </w:r>
          </w:p>
        </w:tc>
      </w:tr>
      <w:tr w:rsidR="005123CC" w:rsidRPr="005123CC" w14:paraId="4846D93B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1B45" w14:textId="1A16EA66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A81663" w14:textId="4D1BDE2A" w:rsidR="005123CC" w:rsidRPr="005123CC" w:rsidRDefault="00092E49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Inserir Pedido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6F9227" w14:textId="0A6F570E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RF3</w:t>
            </w:r>
            <w:r w:rsidR="00092E49">
              <w:rPr>
                <w:rFonts w:cs="Arial"/>
                <w:szCs w:val="22"/>
              </w:rPr>
              <w:t>1</w:t>
            </w:r>
          </w:p>
        </w:tc>
      </w:tr>
      <w:tr w:rsidR="005123CC" w:rsidRPr="005123CC" w14:paraId="654D0471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87809" w14:textId="43EB5A2E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F1D5AD" w14:textId="0946919C" w:rsidR="005123CC" w:rsidRPr="005123CC" w:rsidRDefault="00092E49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Remover Pedido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9F109D" w14:textId="0C74513C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</w:t>
            </w:r>
            <w:r w:rsidR="00092E49">
              <w:rPr>
                <w:rFonts w:cs="Arial"/>
                <w:szCs w:val="22"/>
              </w:rPr>
              <w:t>33</w:t>
            </w:r>
          </w:p>
        </w:tc>
      </w:tr>
      <w:tr w:rsidR="005123CC" w:rsidRPr="005123CC" w14:paraId="147073C3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3FBC" w14:textId="47AF8BAB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8A0396" w14:textId="1085E5FD" w:rsidR="005123CC" w:rsidRPr="005123CC" w:rsidRDefault="00092E49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Inserir Pagamento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B867BC" w14:textId="00D86F43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</w:t>
            </w:r>
            <w:r w:rsidR="00092E49">
              <w:rPr>
                <w:rFonts w:cs="Arial"/>
                <w:szCs w:val="22"/>
              </w:rPr>
              <w:t>35</w:t>
            </w:r>
          </w:p>
        </w:tc>
      </w:tr>
      <w:tr w:rsidR="005123CC" w:rsidRPr="005123CC" w14:paraId="7383332F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5B8DC" w14:textId="0BBC702F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61B288" w14:textId="65C429B8" w:rsidR="005123CC" w:rsidRPr="005123CC" w:rsidRDefault="00092E49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Alterar Pagamento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0AC061" w14:textId="584A452E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</w:t>
            </w:r>
            <w:r w:rsidR="00092E49">
              <w:rPr>
                <w:rFonts w:cs="Arial"/>
                <w:szCs w:val="22"/>
              </w:rPr>
              <w:t>36</w:t>
            </w:r>
          </w:p>
        </w:tc>
      </w:tr>
      <w:tr w:rsidR="005123CC" w:rsidRPr="005123CC" w14:paraId="03F4E8A9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F8C49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2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C589E4" w14:textId="571E9D3B" w:rsidR="005123CC" w:rsidRPr="005123CC" w:rsidRDefault="00092E49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Inserir Entrega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479A3E" w14:textId="347F54B8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</w:t>
            </w:r>
            <w:r w:rsidR="00092E49">
              <w:rPr>
                <w:rFonts w:cs="Arial"/>
                <w:szCs w:val="22"/>
              </w:rPr>
              <w:t>39</w:t>
            </w:r>
          </w:p>
        </w:tc>
      </w:tr>
      <w:tr w:rsidR="005123CC" w:rsidRPr="005123CC" w14:paraId="5E49CC89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E4E58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2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607397" w14:textId="7DA69404" w:rsidR="005123CC" w:rsidRPr="005123CC" w:rsidRDefault="00092E49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Remover Entrega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3F37BA" w14:textId="03EEBB5E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RF4</w:t>
            </w:r>
            <w:r w:rsidR="00092E49">
              <w:rPr>
                <w:rFonts w:cs="Arial"/>
                <w:szCs w:val="22"/>
              </w:rPr>
              <w:t>1</w:t>
            </w:r>
          </w:p>
        </w:tc>
      </w:tr>
      <w:tr w:rsidR="005123CC" w:rsidRPr="005123CC" w14:paraId="7EF7DD82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3E16" w14:textId="13477D38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3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41A83B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Entrar no Sistema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FE242" w14:textId="6974DD51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</w:t>
            </w:r>
            <w:r w:rsidR="00721C2D">
              <w:rPr>
                <w:rFonts w:cs="Arial"/>
                <w:szCs w:val="22"/>
              </w:rPr>
              <w:t>29</w:t>
            </w:r>
          </w:p>
        </w:tc>
      </w:tr>
      <w:tr w:rsidR="005123CC" w:rsidRPr="005123CC" w14:paraId="4F6D5B27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B4C6" w14:textId="443BE0D6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8BCD0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Sair do Sistema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049D6" w14:textId="63448E7C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</w:t>
            </w:r>
            <w:r w:rsidR="00721C2D">
              <w:rPr>
                <w:rFonts w:cs="Arial"/>
                <w:szCs w:val="22"/>
              </w:rPr>
              <w:t>30</w:t>
            </w:r>
          </w:p>
        </w:tc>
      </w:tr>
      <w:tr w:rsidR="005123CC" w:rsidRPr="005123CC" w14:paraId="3460A622" w14:textId="77777777" w:rsidTr="00B87219">
        <w:trPr>
          <w:trHeight w:val="255"/>
          <w:jc w:val="center"/>
        </w:trPr>
        <w:tc>
          <w:tcPr>
            <w:tcW w:w="8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99"/>
            <w:vAlign w:val="center"/>
            <w:hideMark/>
          </w:tcPr>
          <w:p w14:paraId="314EBACA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Manutenção de Cadastros</w:t>
            </w:r>
          </w:p>
        </w:tc>
      </w:tr>
      <w:tr w:rsidR="005123CC" w:rsidRPr="005123CC" w14:paraId="11394A92" w14:textId="77777777" w:rsidTr="00B87219">
        <w:trPr>
          <w:gridAfter w:val="1"/>
          <w:wAfter w:w="6" w:type="dxa"/>
          <w:trHeight w:val="510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AD23C84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Iteração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E688FCF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Nome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C61DBC8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Requisitos</w:t>
            </w:r>
          </w:p>
        </w:tc>
      </w:tr>
      <w:tr w:rsidR="005123CC" w:rsidRPr="005123CC" w14:paraId="31859178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7E61" w14:textId="0DC27056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734A0C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Gerente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EC7D08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RF1, RF2, RF3, RF4</w:t>
            </w:r>
          </w:p>
        </w:tc>
      </w:tr>
      <w:tr w:rsidR="005123CC" w:rsidRPr="005123CC" w14:paraId="54836F08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8235" w14:textId="5CA1BBF5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D20E63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Funcionário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7EAB6E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RF5, RF6, RF7, RF8</w:t>
            </w:r>
          </w:p>
        </w:tc>
      </w:tr>
      <w:tr w:rsidR="005123CC" w:rsidRPr="005123CC" w14:paraId="3D645DA6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7581A" w14:textId="00AD1B38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0BC140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Cliente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018BFE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RF9, RF10, RF11, RF12</w:t>
            </w:r>
          </w:p>
        </w:tc>
      </w:tr>
      <w:tr w:rsidR="005123CC" w:rsidRPr="005123CC" w14:paraId="199812EC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982FE" w14:textId="29C885D1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D3345F" w14:textId="7E0D0F9B" w:rsidR="005123CC" w:rsidRPr="005123CC" w:rsidRDefault="00721C2D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Bairro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8D0226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RF13, RF14, RF15, RF16</w:t>
            </w:r>
          </w:p>
        </w:tc>
      </w:tr>
      <w:tr w:rsidR="005123CC" w:rsidRPr="005123CC" w14:paraId="60AAEEBF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942A" w14:textId="17CCAFD5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B30FF2" w14:textId="3D2DCD67" w:rsidR="005123CC" w:rsidRPr="005123CC" w:rsidRDefault="00721C2D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Endereço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77A2BD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RF17, RF18, RF19, RF20</w:t>
            </w:r>
          </w:p>
        </w:tc>
      </w:tr>
      <w:tr w:rsidR="005123CC" w:rsidRPr="005123CC" w14:paraId="36676D3A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5F72C" w14:textId="798B5B89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380808" w14:textId="1AAA2C95" w:rsidR="005123CC" w:rsidRPr="005123CC" w:rsidRDefault="00721C2D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Produto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990BD3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RF21, RF22, RF23, RF24</w:t>
            </w:r>
          </w:p>
        </w:tc>
      </w:tr>
      <w:tr w:rsidR="005123CC" w:rsidRPr="005123CC" w14:paraId="1E8D4D04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202A" w14:textId="24DE6D66" w:rsidR="005123CC" w:rsidRPr="005123CC" w:rsidRDefault="00721C2D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9CB9C9" w14:textId="14ED02B3" w:rsidR="005123CC" w:rsidRPr="005123CC" w:rsidRDefault="00721C2D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Ingrediente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901548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RF25, RF26, RF27, RF28</w:t>
            </w:r>
          </w:p>
        </w:tc>
      </w:tr>
      <w:tr w:rsidR="005123CC" w:rsidRPr="005123CC" w14:paraId="1F03C7CA" w14:textId="77777777" w:rsidTr="00B87219">
        <w:trPr>
          <w:trHeight w:val="255"/>
          <w:jc w:val="center"/>
        </w:trPr>
        <w:tc>
          <w:tcPr>
            <w:tcW w:w="8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99"/>
            <w:vAlign w:val="center"/>
            <w:hideMark/>
          </w:tcPr>
          <w:p w14:paraId="016872AB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Relatórios / Listagens</w:t>
            </w:r>
          </w:p>
        </w:tc>
      </w:tr>
      <w:tr w:rsidR="005123CC" w:rsidRPr="005123CC" w14:paraId="6FF9DFE3" w14:textId="77777777" w:rsidTr="00B87219">
        <w:trPr>
          <w:gridAfter w:val="1"/>
          <w:wAfter w:w="6" w:type="dxa"/>
          <w:trHeight w:val="510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F1456AA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Iteração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A4DABA2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Nome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0BE4F6E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b/>
                <w:bCs/>
                <w:szCs w:val="22"/>
              </w:rPr>
            </w:pPr>
            <w:r w:rsidRPr="005123CC">
              <w:rPr>
                <w:rFonts w:cs="Arial"/>
                <w:b/>
                <w:bCs/>
                <w:szCs w:val="22"/>
              </w:rPr>
              <w:t>Requisitos</w:t>
            </w:r>
          </w:p>
        </w:tc>
      </w:tr>
      <w:tr w:rsidR="005123CC" w:rsidRPr="005123CC" w14:paraId="3A14A197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EF8C1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4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69F688" w14:textId="708CA1C9" w:rsidR="005123CC" w:rsidRPr="005123CC" w:rsidRDefault="00721C2D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Ingredientes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2380E5" w14:textId="63CECC7F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RF4</w:t>
            </w:r>
            <w:r w:rsidR="00721C2D">
              <w:rPr>
                <w:rFonts w:cs="Arial"/>
                <w:szCs w:val="22"/>
              </w:rPr>
              <w:t>7</w:t>
            </w:r>
          </w:p>
        </w:tc>
      </w:tr>
      <w:tr w:rsidR="005123CC" w:rsidRPr="005123CC" w14:paraId="3DDA27BC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F3E0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4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A39FEF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Funcionário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3B5935" w14:textId="6F77ADDE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RF4</w:t>
            </w:r>
            <w:r w:rsidR="00721C2D">
              <w:rPr>
                <w:rFonts w:cs="Arial"/>
                <w:szCs w:val="22"/>
              </w:rPr>
              <w:t>8</w:t>
            </w:r>
          </w:p>
        </w:tc>
      </w:tr>
      <w:tr w:rsidR="005123CC" w:rsidRPr="005123CC" w14:paraId="556AD9CC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3D32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4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BFA891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Cliente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B290D3" w14:textId="7BFB3569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RF4</w:t>
            </w:r>
            <w:r w:rsidR="00721C2D">
              <w:rPr>
                <w:rFonts w:cs="Arial"/>
                <w:szCs w:val="22"/>
              </w:rPr>
              <w:t>9</w:t>
            </w:r>
          </w:p>
        </w:tc>
      </w:tr>
      <w:tr w:rsidR="005123CC" w:rsidRPr="005123CC" w14:paraId="6D0F05CD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5D91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4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3C8A8C" w14:textId="6FA56858" w:rsidR="005123CC" w:rsidRPr="005123CC" w:rsidRDefault="00721C2D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Bairro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9BF4E7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RF50</w:t>
            </w:r>
          </w:p>
        </w:tc>
      </w:tr>
      <w:tr w:rsidR="005123CC" w:rsidRPr="005123CC" w14:paraId="1F47D0BB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E790A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4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56604D" w14:textId="25968EE0" w:rsidR="005123CC" w:rsidRPr="005123CC" w:rsidRDefault="00721C2D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Pedido 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B96AEC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RF51</w:t>
            </w:r>
          </w:p>
        </w:tc>
      </w:tr>
      <w:tr w:rsidR="005123CC" w:rsidRPr="005123CC" w14:paraId="4990E9BB" w14:textId="77777777" w:rsidTr="00B87219">
        <w:trPr>
          <w:gridAfter w:val="1"/>
          <w:wAfter w:w="6" w:type="dxa"/>
          <w:trHeight w:val="255"/>
          <w:jc w:val="center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461D" w14:textId="77777777" w:rsidR="005123CC" w:rsidRPr="005123CC" w:rsidRDefault="005123CC" w:rsidP="005123CC">
            <w:pPr>
              <w:spacing w:before="0" w:after="0"/>
              <w:jc w:val="center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4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D19882" w14:textId="6D875657" w:rsidR="005123CC" w:rsidRPr="005123CC" w:rsidRDefault="00721C2D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Produto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D48220" w14:textId="77777777" w:rsidR="005123CC" w:rsidRPr="005123CC" w:rsidRDefault="005123CC" w:rsidP="005123CC">
            <w:pPr>
              <w:spacing w:before="0" w:after="0"/>
              <w:jc w:val="left"/>
              <w:rPr>
                <w:rFonts w:cs="Arial"/>
                <w:szCs w:val="22"/>
              </w:rPr>
            </w:pPr>
            <w:r w:rsidRPr="005123CC">
              <w:rPr>
                <w:rFonts w:cs="Arial"/>
                <w:szCs w:val="22"/>
              </w:rPr>
              <w:t>RF52</w:t>
            </w:r>
          </w:p>
        </w:tc>
      </w:tr>
    </w:tbl>
    <w:p w14:paraId="360F032F" w14:textId="77777777" w:rsidR="00D341FE" w:rsidRDefault="00D341FE" w:rsidP="00D341FE">
      <w:pPr>
        <w:pStyle w:val="Legenda"/>
      </w:pPr>
      <w:r>
        <w:t>Tabela 2.</w:t>
      </w:r>
      <w:r w:rsidR="00E227C0">
        <w:fldChar w:fldCharType="begin"/>
      </w:r>
      <w:r w:rsidR="00E227C0">
        <w:instrText xml:space="preserve"> SEQ Tabela_5. \* ARABIC </w:instrText>
      </w:r>
      <w:r w:rsidR="00E227C0">
        <w:fldChar w:fldCharType="separate"/>
      </w:r>
      <w:r w:rsidR="0067520F">
        <w:rPr>
          <w:noProof/>
        </w:rPr>
        <w:t>1</w:t>
      </w:r>
      <w:r w:rsidR="00E227C0">
        <w:rPr>
          <w:noProof/>
        </w:rPr>
        <w:fldChar w:fldCharType="end"/>
      </w:r>
      <w:r>
        <w:t xml:space="preserve"> </w:t>
      </w:r>
      <w:r w:rsidR="007C3FA7">
        <w:t>-</w:t>
      </w:r>
      <w:r>
        <w:t xml:space="preserve"> </w:t>
      </w:r>
      <w:r>
        <w:rPr>
          <w:b w:val="0"/>
        </w:rPr>
        <w:t>Plano de Iterações</w:t>
      </w:r>
    </w:p>
    <w:p w14:paraId="78F9E9ED" w14:textId="77777777" w:rsidR="008664DB" w:rsidRPr="008F66CF" w:rsidRDefault="003229B0" w:rsidP="008664DB">
      <w:pPr>
        <w:pStyle w:val="Ttulo2"/>
      </w:pPr>
      <w:bookmarkStart w:id="33" w:name="_Toc219797088"/>
      <w:r w:rsidRPr="008F66CF">
        <w:t>Detalhamento do Escopo</w:t>
      </w:r>
      <w:bookmarkEnd w:id="33"/>
    </w:p>
    <w:p w14:paraId="269030B8" w14:textId="77777777" w:rsidR="00B44E17" w:rsidRDefault="00615EBE" w:rsidP="008664DB">
      <w:r w:rsidRPr="00D82F43">
        <w:t xml:space="preserve">Esta subseção contém a </w:t>
      </w:r>
      <w:r w:rsidR="002B6BA9" w:rsidRPr="00D82F43">
        <w:t>EAP</w:t>
      </w:r>
      <w:r w:rsidR="001243A2" w:rsidRPr="00D82F43">
        <w:t xml:space="preserve"> (Estrutura Analítica do Projeto)</w:t>
      </w:r>
      <w:r w:rsidR="00F517D4" w:rsidRPr="00D82F43">
        <w:t xml:space="preserve">, </w:t>
      </w:r>
      <w:r w:rsidR="002A0BF5" w:rsidRPr="00D82F43">
        <w:t xml:space="preserve">que é </w:t>
      </w:r>
      <w:r w:rsidR="00F517D4" w:rsidRPr="00D82F43">
        <w:t>uma</w:t>
      </w:r>
      <w:r w:rsidRPr="00D82F43">
        <w:t xml:space="preserve"> descrição macro</w:t>
      </w:r>
      <w:r w:rsidR="002A0BF5" w:rsidRPr="00D82F43">
        <w:t xml:space="preserve"> (alto-nível)</w:t>
      </w:r>
      <w:r w:rsidRPr="00D82F43">
        <w:t xml:space="preserve"> do escopo do projeto, dividindo em conjunto/componentes de trabalhos gerenciáveis, que deverão ser </w:t>
      </w:r>
      <w:r w:rsidR="002A0BF5" w:rsidRPr="00D82F43">
        <w:t>desenvolvidos.</w:t>
      </w:r>
      <w:r w:rsidR="003C0F8D" w:rsidRPr="00D82F43">
        <w:t xml:space="preserve"> A </w:t>
      </w:r>
      <w:r w:rsidR="002B6BA9" w:rsidRPr="00D82F43">
        <w:t>EAP</w:t>
      </w:r>
      <w:r w:rsidR="003C0F8D" w:rsidRPr="00D82F43">
        <w:t xml:space="preserve"> deve dar uma visão geral do que compõe o projeto.</w:t>
      </w:r>
    </w:p>
    <w:p w14:paraId="04A9D3FF" w14:textId="77777777" w:rsidR="00456CAC" w:rsidRPr="00D82F43" w:rsidRDefault="00456CAC" w:rsidP="008664DB">
      <w:r>
        <w:t>A caixa no nível 1 representa o projeto. As caixas do nível 2 representam as fases do processo de desenvolvimento de software – PDS-</w:t>
      </w:r>
      <w:r w:rsidR="0087695A">
        <w:t>IF</w:t>
      </w:r>
      <w:r>
        <w:t>ES. As caixas dos demais níveis mostram documentos gerados durante o desenvolvimento do projeto.</w:t>
      </w:r>
    </w:p>
    <w:p w14:paraId="02368641" w14:textId="77777777" w:rsidR="00B44E17" w:rsidRDefault="00B44E17" w:rsidP="008664DB"/>
    <w:p w14:paraId="00C909F7" w14:textId="12EF8426" w:rsidR="008664DB" w:rsidRDefault="00E227C0" w:rsidP="008664DB">
      <w:pPr>
        <w:rPr>
          <w:i/>
        </w:rPr>
      </w:pPr>
      <w:r>
        <w:pict w14:anchorId="7936BE3F">
          <v:group id="_x0000_s1191" editas="orgchart" style="width:450pt;height:486pt;mso-position-horizontal-relative:char;mso-position-vertical-relative:line" coordorigin="1559,3436" coordsize="15119,7200">
            <o:diagram v:ext="edit" dgmstyle="7" dgmscalex="39011" dgmscaley="88475" dgmfontsize="7" constrainbounds="0,0,0,0" autoformat="t">
              <o:relationtable v:ext="edit">
                <o:rel v:ext="edit" idsrc="#_s1210" iddest="#_s1210"/>
                <o:rel v:ext="edit" idsrc="#_s1211" iddest="#_s1210" idcntr="#_s1209"/>
                <o:rel v:ext="edit" idsrc="#_s1214" iddest="#_s1210" idcntr="#_s1206"/>
                <o:rel v:ext="edit" idsrc="#_s1215" iddest="#_s1210" idcntr="#_s1205"/>
                <o:rel v:ext="edit" idsrc="#_s1217" iddest="#_s1210" idcntr="#_s1203"/>
                <o:rel v:ext="edit" idsrc="#_s1216" iddest="#_s1210" idcntr="#_s1204"/>
                <o:rel v:ext="edit" idsrc="#_s1212" iddest="#_s1211" idcntr="#_s1208"/>
                <o:rel v:ext="edit" idsrc="#_s1213" iddest="#_s1211" idcntr="#_s1207"/>
                <o:rel v:ext="edit" idsrc="#_s1225" iddest="#_s1211" idcntr="#_s1195"/>
                <o:rel v:ext="edit" idsrc="#_s1226" iddest="#_s1211" idcntr="#_s1194"/>
                <o:rel v:ext="edit" idsrc="#_s1227" iddest="#_s1211" idcntr="#_s1193"/>
                <o:rel v:ext="edit" idsrc="#_s1218" iddest="#_s1214" idcntr="#_s1202"/>
                <o:rel v:ext="edit" idsrc="#_s1219" iddest="#_s1214" idcntr="#_s1201"/>
                <o:rel v:ext="edit" idsrc="#_s1220" iddest="#_s1215" idcntr="#_s1200"/>
                <o:rel v:ext="edit" idsrc="#_s1221" iddest="#_s1215" idcntr="#_s1199"/>
                <o:rel v:ext="edit" idsrc="#_s1222" iddest="#_s1217" idcntr="#_s1198"/>
                <o:rel v:ext="edit" idsrc="#_s1223" iddest="#_s1217" idcntr="#_s1197"/>
                <o:rel v:ext="edit" idsrc="#_s1224" iddest="#_s1216" idcntr="#_s1196"/>
              </o:relationtable>
            </o:diagram>
            <v:shape id="_x0000_s1192" type="#_x0000_t75" style="position:absolute;left:1559;top:3436;width:15119;height:7200" o:preferrelative="f">
              <v:fill o:detectmouseclick="t"/>
              <v:path o:extrusionok="t" o:connecttype="none"/>
              <o:lock v:ext="edit" aspectratio="f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193" o:spid="_x0000_s1193" type="#_x0000_t33" style="position:absolute;left:2552;top:5236;width:447;height:5079;rotation:180" o:connectortype="elbow" adj="-186117,-37148,-186117" strokecolor="#cc9" strokeweight="2.25pt"/>
            <v:shape id="_s1194" o:spid="_x0000_s1194" type="#_x0000_t33" style="position:absolute;left:2552;top:5236;width:447;height:3999;rotation:180" o:connectortype="elbow" adj="-186117,-41347,-186117" strokecolor="#cc9" strokeweight="2.25pt"/>
            <v:shape id="_s1195" o:spid="_x0000_s1195" type="#_x0000_t33" style="position:absolute;left:2552;top:5236;width:447;height:2919;rotation:180" o:connectortype="elbow" adj="-186117,-48655,-186117" strokecolor="#cc9" strokeweight="2.25pt"/>
            <v:shape id="_s1196" o:spid="_x0000_s1196" type="#_x0000_t33" style="position:absolute;left:14071;top:5235;width:448;height:760;rotation:180" o:connectortype="elbow" adj="-740225,-125575,-740225" strokecolor="#cc9" strokeweight="2.25pt"/>
            <v:shape id="_s1197" o:spid="_x0000_s1197" type="#_x0000_t33" style="position:absolute;left:11191;top:5235;width:447;height:1840;rotation:180" o:connectortype="elbow" adj="-603744,-64522,-603744" strokecolor="#cc9" strokeweight="2.25pt"/>
            <v:shape id="_s1198" o:spid="_x0000_s1198" type="#_x0000_t33" style="position:absolute;left:11191;top:5235;width:447;height:760;rotation:180" o:connectortype="elbow" adj="-603744,-125575,-603744" strokecolor="#cc9" strokeweight="2.25pt"/>
            <v:shape id="_s1199" o:spid="_x0000_s1199" type="#_x0000_t33" style="position:absolute;left:8312;top:5235;width:447;height:1840;rotation:180" o:connectortype="elbow" adj="-464562,-64522,-464562" strokecolor="#cc9" strokeweight="2.25pt"/>
            <v:shape id="_s1200" o:spid="_x0000_s1200" type="#_x0000_t33" style="position:absolute;left:8312;top:5235;width:447;height:760;rotation:180" o:connectortype="elbow" adj="-464562,-125575,-464562" strokecolor="#cc9" strokeweight="2.25pt"/>
            <v:shape id="_s1201" o:spid="_x0000_s1201" type="#_x0000_t33" style="position:absolute;left:5431;top:5235;width:449;height:1840;rotation:180" o:connectortype="elbow" adj="-324162,-64522,-324162" strokecolor="#cc9" strokeweight="2.25pt"/>
            <v:shape id="_s1202" o:spid="_x0000_s1202" type="#_x0000_t33" style="position:absolute;left:5431;top:5235;width:449;height:760;rotation:180" o:connectortype="elbow" adj="-324162,-125575,-324162" strokecolor="#cc9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203" o:spid="_x0000_s1203" type="#_x0000_t34" style="position:absolute;left:9660;top:2808;width:360;height:3056;rotation:270;flip:x" o:connectortype="elbow" adj="8000,47059,-323289" strokecolor="#cc9" strokeweight="2.25pt"/>
            <v:shape id="_s1204" o:spid="_x0000_s1204" type="#_x0000_t34" style="position:absolute;left:11100;top:1368;width:360;height:5935;rotation:270;flip:x" o:connectortype="elbow" adj="8000,24229,-399467" strokecolor="#cc9" strokeweight="2.25pt"/>
            <v:shape id="_s1205" o:spid="_x0000_s1205" type="#_x0000_t34" style="position:absolute;left:8220;top:4248;width:360;height:175;rotation:270;flip:x" o:connectortype="elbow" adj="8000,823085,-247067" strokecolor="#cc9" strokeweight="2.25pt"/>
            <v:shape id="_s1206" o:spid="_x0000_s1206" type="#_x0000_t34" style="position:absolute;left:6780;top:2984;width:360;height:2704;rotation:270" o:connectortype="elbow" adj="8000,-53168,-170889" strokecolor="#cc9" strokeweight="2.25pt"/>
            <v:shape id="_s1207" o:spid="_x0000_s1207" type="#_x0000_t33" style="position:absolute;left:2552;top:5236;width:447;height:1839;rotation:180" o:connectortype="elbow" adj="-186117,-64548,-186117" strokecolor="#cc9" strokeweight="2.25pt"/>
            <v:shape id="_s1208" o:spid="_x0000_s1208" type="#_x0000_t33" style="position:absolute;left:2552;top:5236;width:447;height:759;rotation:180" o:connectortype="elbow" adj="-186117,-125698,-186117" strokecolor="#cc9" strokeweight="2.25pt"/>
            <v:shape id="_s1209" o:spid="_x0000_s1209" type="#_x0000_t34" style="position:absolute;left:5340;top:1543;width:360;height:5585;rotation:270" o:connectortype="elbow" adj="8000,-25745,-94667" strokecolor="#cc9" strokeweight="2.25pt"/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s1210" o:spid="_x0000_s1210" type="#_x0000_t16" style="position:absolute;left:7319;top:3436;width:2160;height:720;v-text-anchor:middle" o:dgmlayout="0" o:dgmnodekind="1" adj="2325" fillcolor="#97cdcc" strokecolor="#97cdcc">
              <v:fill opacity="26214f" focus="100%" type="gradient"/>
              <v:textbox style="mso-next-textbox:#_s1210" inset="0,0,0,0">
                <w:txbxContent>
                  <w:p w14:paraId="301B4AEF" w14:textId="5CBF5460" w:rsidR="00CD6C22" w:rsidRPr="00CA02E2" w:rsidRDefault="00CD6C22" w:rsidP="00CD6C22">
                    <w:pPr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SC</w:t>
                    </w:r>
                    <w:r w:rsidR="00721C2D">
                      <w:rPr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s1211" o:spid="_x0000_s1211" type="#_x0000_t16" style="position:absolute;left:1559;top:4516;width:2160;height:720;v-text-anchor:middle" o:dgmlayout="2" o:dgmnodekind="0" o:dgmlayoutmru="2" adj="2325" fillcolor="#d6e0e0" strokecolor="#d6e0e0">
              <v:fill opacity="26214f" focus="100%" type="gradient"/>
              <v:textbox style="mso-next-textbox:#_s1211" inset="0,0,0,0">
                <w:txbxContent>
                  <w:p w14:paraId="527EB133" w14:textId="77777777" w:rsidR="00CD6C22" w:rsidRPr="00380783" w:rsidRDefault="00CD6C22" w:rsidP="00CD6C22">
                    <w:pPr>
                      <w:jc w:val="center"/>
                      <w:rPr>
                        <w:sz w:val="20"/>
                      </w:rPr>
                    </w:pPr>
                    <w:r w:rsidRPr="00380783">
                      <w:rPr>
                        <w:sz w:val="20"/>
                      </w:rPr>
                      <w:t>Concepção</w:t>
                    </w:r>
                  </w:p>
                </w:txbxContent>
              </v:textbox>
            </v:shape>
            <v:shape id="_s1212" o:spid="_x0000_s1212" type="#_x0000_t16" style="position:absolute;left:2999;top:5596;width:2160;height:719;v-text-anchor:middle" o:dgmlayout="2" o:dgmnodekind="0" adj="2325" fillcolor="#9c0" strokecolor="#9c0">
              <v:fill opacity="26214f" focus="100%" type="gradient"/>
              <v:textbox style="mso-next-textbox:#_s1212" inset="0,0,0,0">
                <w:txbxContent>
                  <w:p w14:paraId="5D57996D" w14:textId="77777777" w:rsidR="00CD6C22" w:rsidRPr="00CA02E2" w:rsidRDefault="00CD6C22" w:rsidP="00CD6C22">
                    <w:pPr>
                      <w:jc w:val="center"/>
                      <w:rPr>
                        <w:sz w:val="20"/>
                      </w:rPr>
                    </w:pPr>
                    <w:r w:rsidRPr="00CA02E2">
                      <w:rPr>
                        <w:sz w:val="20"/>
                      </w:rPr>
                      <w:t>Documento de Requisitos</w:t>
                    </w:r>
                  </w:p>
                </w:txbxContent>
              </v:textbox>
            </v:shape>
            <v:shape id="_s1213" o:spid="_x0000_s1213" type="#_x0000_t16" style="position:absolute;left:2999;top:6676;width:2160;height:719;v-text-anchor:middle" o:dgmlayout="2" o:dgmnodekind="0" adj="2325" fillcolor="#9c0" strokecolor="#9c0">
              <v:fill opacity="26214f" focus="100%" type="gradient"/>
              <v:textbox style="mso-next-textbox:#_s1213" inset="0,0,0,0">
                <w:txbxContent>
                  <w:p w14:paraId="680E9B9B" w14:textId="77777777" w:rsidR="00CD6C22" w:rsidRPr="005E59BC" w:rsidRDefault="00CD6C22" w:rsidP="00CD6C2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5E59BC">
                      <w:rPr>
                        <w:sz w:val="18"/>
                        <w:szCs w:val="18"/>
                      </w:rPr>
                      <w:t xml:space="preserve">Documento de Organização de </w:t>
                    </w:r>
                    <w:proofErr w:type="spellStart"/>
                    <w:r w:rsidRPr="005E59BC">
                      <w:rPr>
                        <w:sz w:val="18"/>
                        <w:szCs w:val="18"/>
                      </w:rPr>
                      <w:t>Req</w:t>
                    </w:r>
                    <w:proofErr w:type="spellEnd"/>
                    <w:r w:rsidRPr="005E59BC"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  <v:shape id="_s1214" o:spid="_x0000_s1214" type="#_x0000_t16" style="position:absolute;left:4440;top:4516;width:2159;height:719;v-text-anchor:middle" o:dgmlayout="2" o:dgmnodekind="0" o:dgmlayoutmru="2" adj="2325" fillcolor="#d6e0e0" strokecolor="#d6e0e0">
              <v:fill opacity="26214f" focus="100%" type="gradient"/>
              <v:textbox style="mso-next-textbox:#_s1214" inset="0,0,0,0">
                <w:txbxContent>
                  <w:p w14:paraId="756AFF30" w14:textId="77777777" w:rsidR="00CD6C22" w:rsidRPr="005E59BC" w:rsidRDefault="00CD6C22" w:rsidP="00CD6C2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5E59BC">
                      <w:rPr>
                        <w:sz w:val="18"/>
                        <w:szCs w:val="18"/>
                      </w:rPr>
                      <w:t xml:space="preserve">Elaboração (i) – </w:t>
                    </w:r>
                    <w:proofErr w:type="spellStart"/>
                    <w:r w:rsidRPr="005E59BC">
                      <w:rPr>
                        <w:sz w:val="18"/>
                        <w:szCs w:val="18"/>
                      </w:rPr>
                      <w:t>Sub-Fase</w:t>
                    </w:r>
                    <w:proofErr w:type="spellEnd"/>
                    <w:r w:rsidRPr="005E59BC">
                      <w:rPr>
                        <w:sz w:val="18"/>
                        <w:szCs w:val="18"/>
                      </w:rPr>
                      <w:t xml:space="preserve"> de Análise</w:t>
                    </w:r>
                  </w:p>
                </w:txbxContent>
              </v:textbox>
            </v:shape>
            <v:shape id="_s1215" o:spid="_x0000_s1215" type="#_x0000_t16" style="position:absolute;left:7320;top:4516;width:2159;height:719;v-text-anchor:middle" o:dgmlayout="2" o:dgmnodekind="0" o:dgmlayoutmru="2" adj="2325" fillcolor="#d6e0e0" strokecolor="#d6e0e0">
              <v:fill opacity="26214f" focus="100%" type="gradient"/>
              <v:textbox style="mso-next-textbox:#_s1215" inset="0,0,0,0">
                <w:txbxContent>
                  <w:p w14:paraId="5D20F620" w14:textId="77777777" w:rsidR="00CD6C22" w:rsidRPr="005E59BC" w:rsidRDefault="00CD6C22" w:rsidP="00CD6C2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5E59BC">
                      <w:rPr>
                        <w:sz w:val="18"/>
                        <w:szCs w:val="18"/>
                      </w:rPr>
                      <w:t>Elaboração (</w:t>
                    </w:r>
                    <w:proofErr w:type="spellStart"/>
                    <w:r w:rsidRPr="005E59BC">
                      <w:rPr>
                        <w:sz w:val="18"/>
                        <w:szCs w:val="18"/>
                      </w:rPr>
                      <w:t>ii</w:t>
                    </w:r>
                    <w:proofErr w:type="spellEnd"/>
                    <w:r w:rsidRPr="005E59BC">
                      <w:rPr>
                        <w:sz w:val="18"/>
                        <w:szCs w:val="18"/>
                      </w:rPr>
                      <w:t xml:space="preserve">) – </w:t>
                    </w:r>
                    <w:proofErr w:type="spellStart"/>
                    <w:r w:rsidRPr="005E59BC">
                      <w:rPr>
                        <w:sz w:val="18"/>
                        <w:szCs w:val="18"/>
                      </w:rPr>
                      <w:t>Sub-Fase</w:t>
                    </w:r>
                    <w:proofErr w:type="spellEnd"/>
                    <w:r w:rsidRPr="005E59BC">
                      <w:rPr>
                        <w:sz w:val="18"/>
                        <w:szCs w:val="18"/>
                      </w:rPr>
                      <w:t xml:space="preserve"> de Projeto</w:t>
                    </w:r>
                  </w:p>
                  <w:p w14:paraId="548F0D94" w14:textId="77777777" w:rsidR="00CD6C22" w:rsidRPr="00380783" w:rsidRDefault="00CD6C22" w:rsidP="00CD6C22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s1216" o:spid="_x0000_s1216" type="#_x0000_t16" style="position:absolute;left:13080;top:4516;width:2159;height:719;v-text-anchor:middle" o:dgmlayout="2" o:dgmnodekind="0" o:dgmlayoutmru="2" adj="2325" fillcolor="#d6e0e0" strokecolor="#d6e0e0">
              <v:fill opacity="26214f" focus="100%" type="gradient"/>
              <v:textbox style="mso-next-textbox:#_s1216" inset="0,0,0,0">
                <w:txbxContent>
                  <w:p w14:paraId="5F97F78C" w14:textId="77777777" w:rsidR="00CD6C22" w:rsidRPr="00380783" w:rsidRDefault="00CD6C22" w:rsidP="00CD6C22">
                    <w:pPr>
                      <w:jc w:val="center"/>
                      <w:rPr>
                        <w:sz w:val="20"/>
                      </w:rPr>
                    </w:pPr>
                    <w:r w:rsidRPr="00380783">
                      <w:rPr>
                        <w:sz w:val="20"/>
                      </w:rPr>
                      <w:t>Transição</w:t>
                    </w:r>
                  </w:p>
                </w:txbxContent>
              </v:textbox>
            </v:shape>
            <v:shape id="_s1217" o:spid="_x0000_s1217" type="#_x0000_t16" style="position:absolute;left:10200;top:4516;width:2159;height:719;v-text-anchor:middle" o:dgmlayout="2" o:dgmnodekind="0" o:dgmlayoutmru="2" adj="2325" fillcolor="#d6e0e0" strokecolor="#d6e0e0">
              <v:fill opacity="26214f" focus="100%" type="gradient"/>
              <v:textbox style="mso-next-textbox:#_s1217" inset="0,0,0,0">
                <w:txbxContent>
                  <w:p w14:paraId="04AC96AB" w14:textId="77777777" w:rsidR="00CD6C22" w:rsidRPr="00380783" w:rsidRDefault="00CD6C22" w:rsidP="00CD6C22">
                    <w:pPr>
                      <w:jc w:val="center"/>
                      <w:rPr>
                        <w:sz w:val="20"/>
                      </w:rPr>
                    </w:pPr>
                    <w:r w:rsidRPr="00380783">
                      <w:rPr>
                        <w:sz w:val="20"/>
                      </w:rPr>
                      <w:t>Construção</w:t>
                    </w:r>
                  </w:p>
                </w:txbxContent>
              </v:textbox>
            </v:shape>
            <v:shape id="_s1218" o:spid="_x0000_s1218" type="#_x0000_t16" style="position:absolute;left:5879;top:5596;width:2159;height:720;v-text-anchor:middle" o:dgmlayout="2" o:dgmnodekind="0" adj="2325" fillcolor="#9c0" strokecolor="#9c0">
              <v:fill opacity="26214f" focus="100%" type="gradient"/>
              <v:textbox style="mso-next-textbox:#_s1218" inset="0,0,0,0">
                <w:txbxContent>
                  <w:p w14:paraId="295F63B8" w14:textId="77777777" w:rsidR="00CD6C22" w:rsidRPr="00CA02E2" w:rsidRDefault="00CD6C22" w:rsidP="00CD6C22">
                    <w:pPr>
                      <w:jc w:val="center"/>
                      <w:rPr>
                        <w:sz w:val="20"/>
                      </w:rPr>
                    </w:pPr>
                    <w:r w:rsidRPr="00CA02E2">
                      <w:rPr>
                        <w:sz w:val="20"/>
                      </w:rPr>
                      <w:t>Descrição de Casos de Uso</w:t>
                    </w:r>
                  </w:p>
                </w:txbxContent>
              </v:textbox>
            </v:shape>
            <v:shape id="_s1219" o:spid="_x0000_s1219" type="#_x0000_t16" style="position:absolute;left:5879;top:6676;width:2160;height:720;v-text-anchor:middle" o:dgmlayout="2" o:dgmnodekind="0" adj="2325" fillcolor="#9c0" strokecolor="#9c0">
              <v:fill opacity="26214f" focus="100%" type="gradient"/>
              <v:textbox style="mso-next-textbox:#_s1219" inset="0,0,0,0">
                <w:txbxContent>
                  <w:p w14:paraId="3D4488F9" w14:textId="77777777" w:rsidR="00CD6C22" w:rsidRPr="00CA02E2" w:rsidRDefault="00CD6C22" w:rsidP="00CD6C2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Diagrama de Casos de Uso</w:t>
                    </w:r>
                  </w:p>
                </w:txbxContent>
              </v:textbox>
            </v:shape>
            <v:shape id="_s1220" o:spid="_x0000_s1220" type="#_x0000_t16" style="position:absolute;left:8759;top:5596;width:2160;height:720;v-text-anchor:middle" o:dgmlayout="2" o:dgmnodekind="0" adj="2325" fillcolor="#9c0" strokecolor="#9c0">
              <v:fill opacity="26214f" focus="100%" type="gradient"/>
              <v:textbox style="mso-next-textbox:#_s1220" inset="0,0,0,0">
                <w:txbxContent>
                  <w:p w14:paraId="17519B7A" w14:textId="77777777" w:rsidR="00CD6C22" w:rsidRPr="00CA02E2" w:rsidRDefault="00CD6C22" w:rsidP="00CD6C22">
                    <w:pPr>
                      <w:jc w:val="center"/>
                      <w:rPr>
                        <w:sz w:val="20"/>
                      </w:rPr>
                    </w:pPr>
                    <w:r w:rsidRPr="00CA02E2">
                      <w:rPr>
                        <w:sz w:val="20"/>
                      </w:rPr>
                      <w:t>Diagrama de Classes de Projeto</w:t>
                    </w:r>
                  </w:p>
                </w:txbxContent>
              </v:textbox>
            </v:shape>
            <v:shape id="_s1221" o:spid="_x0000_s1221" type="#_x0000_t16" style="position:absolute;left:8759;top:6676;width:2160;height:720;v-text-anchor:middle" o:dgmlayout="2" o:dgmnodekind="0" adj="2325" fillcolor="#9c0" strokecolor="#9c0">
              <v:fill opacity="26214f" focus="100%" type="gradient"/>
              <v:textbox style="mso-next-textbox:#_s1221" inset="0,0,0,0">
                <w:txbxContent>
                  <w:p w14:paraId="44862AE2" w14:textId="77777777" w:rsidR="00CD6C22" w:rsidRPr="00CA02E2" w:rsidRDefault="00CD6C22" w:rsidP="00CD6C22">
                    <w:pPr>
                      <w:jc w:val="center"/>
                      <w:rPr>
                        <w:sz w:val="20"/>
                      </w:rPr>
                    </w:pPr>
                    <w:r w:rsidRPr="00CA02E2">
                      <w:rPr>
                        <w:sz w:val="20"/>
                      </w:rPr>
                      <w:t>Banco de Dados</w:t>
                    </w:r>
                  </w:p>
                </w:txbxContent>
              </v:textbox>
            </v:shape>
            <v:shape id="_s1222" o:spid="_x0000_s1222" type="#_x0000_t16" style="position:absolute;left:11639;top:5596;width:2160;height:720;v-text-anchor:middle" o:dgmlayout="2" o:dgmnodekind="0" adj="2325" fillcolor="#9c0" strokecolor="#9c0">
              <v:fill opacity="26214f" focus="100%" type="gradient"/>
              <v:textbox style="mso-next-textbox:#_s1222" inset="0,0,0,0">
                <w:txbxContent>
                  <w:p w14:paraId="18A13BC3" w14:textId="77777777" w:rsidR="00CD6C22" w:rsidRPr="005E59BC" w:rsidRDefault="00CD6C22" w:rsidP="00CD6C2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E59BC">
                      <w:rPr>
                        <w:sz w:val="16"/>
                        <w:szCs w:val="16"/>
                      </w:rPr>
                      <w:t>Implementação</w:t>
                    </w:r>
                  </w:p>
                </w:txbxContent>
              </v:textbox>
            </v:shape>
            <v:shape id="_s1223" o:spid="_x0000_s1223" type="#_x0000_t16" style="position:absolute;left:11639;top:6676;width:2159;height:720;v-text-anchor:middle" o:dgmlayout="2" o:dgmnodekind="0" adj="2325" fillcolor="#9c0" strokecolor="#9c0">
              <v:fill opacity="26214f" focus="100%" type="gradient"/>
              <v:textbox style="mso-next-textbox:#_s1223" inset="0,0,0,0">
                <w:txbxContent>
                  <w:p w14:paraId="199B6068" w14:textId="77777777" w:rsidR="00CD6C22" w:rsidRPr="00CA02E2" w:rsidRDefault="00CD6C22" w:rsidP="00CD6C22">
                    <w:pPr>
                      <w:jc w:val="center"/>
                      <w:rPr>
                        <w:sz w:val="20"/>
                      </w:rPr>
                    </w:pPr>
                    <w:r w:rsidRPr="00CA02E2">
                      <w:rPr>
                        <w:sz w:val="20"/>
                      </w:rPr>
                      <w:t>Testes</w:t>
                    </w:r>
                  </w:p>
                </w:txbxContent>
              </v:textbox>
            </v:shape>
            <v:shape id="_s1224" o:spid="_x0000_s1224" type="#_x0000_t16" style="position:absolute;left:14519;top:5596;width:2159;height:720;v-text-anchor:middle" o:dgmlayout="2" o:dgmnodekind="0" adj="2325" fillcolor="#9c0" strokecolor="#9c0">
              <v:fill opacity="26214f" focus="100%" type="gradient"/>
              <v:textbox style="mso-next-textbox:#_s1224" inset="0,0,0,0">
                <w:txbxContent>
                  <w:p w14:paraId="1A0B83E4" w14:textId="77777777" w:rsidR="00CD6C22" w:rsidRPr="00CA02E2" w:rsidRDefault="00CD6C22" w:rsidP="00CD6C22">
                    <w:pPr>
                      <w:jc w:val="center"/>
                      <w:rPr>
                        <w:sz w:val="20"/>
                      </w:rPr>
                    </w:pPr>
                    <w:r w:rsidRPr="00CA02E2">
                      <w:rPr>
                        <w:sz w:val="20"/>
                      </w:rPr>
                      <w:t>Implantação</w:t>
                    </w:r>
                  </w:p>
                </w:txbxContent>
              </v:textbox>
            </v:shape>
            <v:shape id="_s1225" o:spid="_x0000_s1225" type="#_x0000_t16" style="position:absolute;left:2999;top:7756;width:2159;height:720;v-text-anchor:middle" o:dgmlayout="2" o:dgmnodekind="0" adj="2325" fillcolor="#9c0" strokecolor="#9c0">
              <v:fill opacity="26214f" focus="100%" type="gradient"/>
              <v:textbox style="mso-next-textbox:#_s1225" inset="0,0,0,0">
                <w:txbxContent>
                  <w:p w14:paraId="20527D52" w14:textId="77777777" w:rsidR="00CD6C22" w:rsidRPr="00A75F86" w:rsidRDefault="00CD6C22" w:rsidP="00CD6C2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Modelo Conceitual</w:t>
                    </w:r>
                  </w:p>
                </w:txbxContent>
              </v:textbox>
            </v:shape>
            <v:shape id="_s1226" o:spid="_x0000_s1226" type="#_x0000_t16" style="position:absolute;left:2999;top:8836;width:2159;height:720;v-text-anchor:middle" o:dgmlayout="2" o:dgmnodekind="0" adj="2325" fillcolor="#9c0" strokecolor="#9c0">
              <v:fill opacity="26214f" focus="100%" type="gradient"/>
              <v:textbox inset="0,0,0,0">
                <w:txbxContent>
                  <w:p w14:paraId="34473F0C" w14:textId="77777777" w:rsidR="00CD6C22" w:rsidRPr="005E59BC" w:rsidRDefault="00CD6C22" w:rsidP="00CD6C2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Plano de Projeto</w:t>
                    </w:r>
                  </w:p>
                </w:txbxContent>
              </v:textbox>
            </v:shape>
            <v:shape id="_s1227" o:spid="_x0000_s1227" type="#_x0000_t16" style="position:absolute;left:2999;top:9916;width:2159;height:720;v-text-anchor:middle" o:dgmlayout="2" o:dgmnodekind="0" adj="2325" fillcolor="#9c0" strokecolor="#9c0">
              <v:fill opacity="26214f" focus="100%" type="gradient"/>
              <v:textbox inset="0,0,0,0">
                <w:txbxContent>
                  <w:p w14:paraId="40285619" w14:textId="77777777" w:rsidR="00CD6C22" w:rsidRPr="005E59BC" w:rsidRDefault="00CD6C22" w:rsidP="00CD6C22">
                    <w:pPr>
                      <w:jc w:val="center"/>
                      <w:rPr>
                        <w:sz w:val="20"/>
                      </w:rPr>
                    </w:pPr>
                    <w:r w:rsidRPr="005E59BC">
                      <w:rPr>
                        <w:sz w:val="20"/>
                      </w:rPr>
                      <w:t>Cronograma de Projeto</w:t>
                    </w:r>
                  </w:p>
                </w:txbxContent>
              </v:textbox>
            </v:shape>
            <w10:anchorlock/>
          </v:group>
        </w:pict>
      </w:r>
    </w:p>
    <w:bookmarkEnd w:id="21"/>
    <w:bookmarkEnd w:id="22"/>
    <w:bookmarkEnd w:id="23"/>
    <w:bookmarkEnd w:id="24"/>
    <w:bookmarkEnd w:id="25"/>
    <w:bookmarkEnd w:id="26"/>
    <w:bookmarkEnd w:id="27"/>
    <w:p w14:paraId="403D269E" w14:textId="77777777" w:rsidR="00721C2D" w:rsidRDefault="00721C2D" w:rsidP="008A39A4">
      <w:pPr>
        <w:jc w:val="center"/>
        <w:rPr>
          <w:b/>
          <w:sz w:val="20"/>
        </w:rPr>
      </w:pPr>
    </w:p>
    <w:p w14:paraId="67F3F076" w14:textId="77777777" w:rsidR="00721C2D" w:rsidRDefault="00721C2D" w:rsidP="008A39A4">
      <w:pPr>
        <w:jc w:val="center"/>
        <w:rPr>
          <w:b/>
          <w:sz w:val="20"/>
        </w:rPr>
      </w:pPr>
    </w:p>
    <w:p w14:paraId="44DEC126" w14:textId="77777777" w:rsidR="00721C2D" w:rsidRDefault="00721C2D" w:rsidP="008A39A4">
      <w:pPr>
        <w:jc w:val="center"/>
        <w:rPr>
          <w:b/>
          <w:sz w:val="20"/>
        </w:rPr>
      </w:pPr>
    </w:p>
    <w:p w14:paraId="3B8FEB80" w14:textId="145CBD81" w:rsidR="008A39A4" w:rsidRPr="007C3FA7" w:rsidRDefault="008A39A4" w:rsidP="008A39A4">
      <w:pPr>
        <w:jc w:val="center"/>
        <w:rPr>
          <w:sz w:val="20"/>
        </w:rPr>
      </w:pPr>
      <w:r w:rsidRPr="007C3FA7">
        <w:rPr>
          <w:b/>
          <w:sz w:val="20"/>
        </w:rPr>
        <w:t>Figura 2.</w:t>
      </w:r>
      <w:r w:rsidR="007C3FA7" w:rsidRPr="007C3FA7">
        <w:rPr>
          <w:b/>
          <w:sz w:val="20"/>
        </w:rPr>
        <w:t>1</w:t>
      </w:r>
      <w:r w:rsidR="007C3FA7">
        <w:rPr>
          <w:sz w:val="20"/>
        </w:rPr>
        <w:t xml:space="preserve"> -</w:t>
      </w:r>
      <w:r w:rsidRPr="007C3FA7">
        <w:rPr>
          <w:sz w:val="20"/>
        </w:rPr>
        <w:t xml:space="preserve"> EAP do Projeto</w:t>
      </w:r>
    </w:p>
    <w:p w14:paraId="1B4A62C4" w14:textId="77777777" w:rsidR="00A820A6" w:rsidRDefault="003229B0">
      <w:pPr>
        <w:pStyle w:val="Ttulo1"/>
        <w:ind w:right="-144"/>
      </w:pPr>
      <w:bookmarkStart w:id="34" w:name="_Toc219797089"/>
      <w:r>
        <w:t>gerenciamento do tempo</w:t>
      </w:r>
      <w:bookmarkEnd w:id="34"/>
    </w:p>
    <w:p w14:paraId="0FBBB4B3" w14:textId="77777777" w:rsidR="00A820A6" w:rsidRPr="00EC0283" w:rsidRDefault="001E256E">
      <w:pPr>
        <w:ind w:right="-144"/>
      </w:pPr>
      <w:r w:rsidRPr="00EC0283">
        <w:t xml:space="preserve">Esta seção descreve em linhas gerais, </w:t>
      </w:r>
      <w:r w:rsidR="00D879AD" w:rsidRPr="00EC0283">
        <w:t xml:space="preserve">as principais atividades do projeto, bem como a estimativa de duração de cada uma destas atividades. O Propósito desta seção é documentar </w:t>
      </w:r>
      <w:r w:rsidR="00D879AD" w:rsidRPr="00EC0283">
        <w:lastRenderedPageBreak/>
        <w:t>informações importantes na finalidade de garantir que o projeto será implementado no prazo previsto</w:t>
      </w:r>
      <w:r w:rsidR="00EC0283">
        <w:t>.</w:t>
      </w:r>
    </w:p>
    <w:p w14:paraId="2F0FF30C" w14:textId="77777777" w:rsidR="007574BB" w:rsidRDefault="007574BB" w:rsidP="007574BB">
      <w:pPr>
        <w:pStyle w:val="Ttulo2"/>
      </w:pPr>
      <w:bookmarkStart w:id="35" w:name="_Toc219797090"/>
      <w:r>
        <w:t>Definição das Atividades</w:t>
      </w:r>
      <w:bookmarkEnd w:id="35"/>
    </w:p>
    <w:p w14:paraId="11EBD9CC" w14:textId="57AE5165" w:rsidR="00EC0283" w:rsidRPr="00CF1C91" w:rsidRDefault="00DC11D9" w:rsidP="00C321CE">
      <w:pPr>
        <w:ind w:right="-144"/>
      </w:pPr>
      <w:r w:rsidRPr="00EC0283">
        <w:t xml:space="preserve">Esta subseção </w:t>
      </w:r>
      <w:r w:rsidR="00111F41" w:rsidRPr="00EC0283">
        <w:t>i</w:t>
      </w:r>
      <w:r w:rsidR="00A224CC" w:rsidRPr="00EC0283">
        <w:t>dentifica as atividades específicas que devem ser realizadas para produzir os diversos subprodutos do projeto.</w:t>
      </w:r>
      <w:r w:rsidR="00491845" w:rsidRPr="00EC0283">
        <w:t xml:space="preserve"> Estas atividades </w:t>
      </w:r>
      <w:r w:rsidR="00D72551">
        <w:t>estão</w:t>
      </w:r>
      <w:r w:rsidR="00491845" w:rsidRPr="00EC0283">
        <w:t xml:space="preserve"> especificadas no documento</w:t>
      </w:r>
      <w:r w:rsidR="00BE112E">
        <w:t xml:space="preserve"> da Ferramenta </w:t>
      </w:r>
      <w:r w:rsidR="00721C2D">
        <w:t>Project Libre</w:t>
      </w:r>
      <w:r w:rsidR="00EC0283">
        <w:t>:</w:t>
      </w:r>
    </w:p>
    <w:p w14:paraId="200F10B2" w14:textId="388D4C1D" w:rsidR="00C321CE" w:rsidRPr="00EC0283" w:rsidRDefault="00CF1C91" w:rsidP="00C321CE">
      <w:pPr>
        <w:ind w:right="-144"/>
      </w:pPr>
      <w:r w:rsidRPr="00CF1C91">
        <w:t>SC</w:t>
      </w:r>
      <w:r w:rsidR="00721C2D">
        <w:t>L</w:t>
      </w:r>
      <w:r w:rsidR="00491845" w:rsidRPr="00EC0283">
        <w:t>-</w:t>
      </w:r>
      <w:proofErr w:type="spellStart"/>
      <w:r w:rsidR="00491845" w:rsidRPr="00EC0283">
        <w:t>Cronograma</w:t>
      </w:r>
      <w:r w:rsidR="002E3297">
        <w:t>DoProjeto</w:t>
      </w:r>
      <w:r w:rsidR="00491845" w:rsidRPr="00EC0283">
        <w:t>.pod</w:t>
      </w:r>
      <w:proofErr w:type="spellEnd"/>
    </w:p>
    <w:p w14:paraId="7D004F3B" w14:textId="77777777" w:rsidR="00FD46C4" w:rsidRDefault="00FD46C4" w:rsidP="00FD46C4">
      <w:pPr>
        <w:pStyle w:val="Ttulo2"/>
      </w:pPr>
      <w:bookmarkStart w:id="36" w:name="_Toc204752779"/>
      <w:bookmarkStart w:id="37" w:name="_Toc219797091"/>
      <w:r>
        <w:t>Estimativa de Duração das Atividades</w:t>
      </w:r>
      <w:bookmarkEnd w:id="36"/>
      <w:bookmarkEnd w:id="37"/>
    </w:p>
    <w:p w14:paraId="0FEC9115" w14:textId="77777777" w:rsidR="00FD46C4" w:rsidRPr="00747079" w:rsidRDefault="00FD46C4" w:rsidP="00FD46C4">
      <w:pPr>
        <w:ind w:right="-144"/>
      </w:pPr>
      <w:r w:rsidRPr="00B52FC2">
        <w:t xml:space="preserve">Esta subseção estima a quantidade de períodos de trabalho que serão necessários para a implementação de cada atividade. Estas estimativas de duração das atividades </w:t>
      </w:r>
      <w:r>
        <w:t>estão</w:t>
      </w:r>
      <w:r w:rsidRPr="00B52FC2">
        <w:t xml:space="preserve"> especificadas </w:t>
      </w:r>
      <w:r>
        <w:t>em um</w:t>
      </w:r>
      <w:r w:rsidRPr="00B52FC2">
        <w:t xml:space="preserve"> documento</w:t>
      </w:r>
      <w:r>
        <w:t xml:space="preserve"> do tipo planilha eletrônica:</w:t>
      </w:r>
    </w:p>
    <w:p w14:paraId="018695D8" w14:textId="0A9CC418" w:rsidR="00FD46C4" w:rsidRPr="00044184" w:rsidRDefault="00DD5E3C" w:rsidP="00FD46C4">
      <w:pPr>
        <w:ind w:right="-144"/>
      </w:pPr>
      <w:r w:rsidRPr="00DD5E3C">
        <w:t>SC</w:t>
      </w:r>
      <w:r w:rsidR="00F2760E">
        <w:t>L</w:t>
      </w:r>
      <w:r w:rsidR="00FD46C4">
        <w:t>-</w:t>
      </w:r>
      <w:r w:rsidR="00FD46C4" w:rsidRPr="00044184">
        <w:t>TabelaDeEstimativaDeAtividades.xls</w:t>
      </w:r>
    </w:p>
    <w:p w14:paraId="232F3053" w14:textId="77777777" w:rsidR="00FD46C4" w:rsidRDefault="00FD46C4" w:rsidP="00FD46C4">
      <w:pPr>
        <w:pStyle w:val="Ttulo2"/>
      </w:pPr>
      <w:bookmarkStart w:id="38" w:name="_Toc219797092"/>
      <w:r>
        <w:t>Desenvolvimento do Cronograma</w:t>
      </w:r>
      <w:bookmarkEnd w:id="38"/>
    </w:p>
    <w:p w14:paraId="645DA41D" w14:textId="43C24189" w:rsidR="00FD46C4" w:rsidRPr="00747079" w:rsidRDefault="00FD46C4" w:rsidP="00FD46C4">
      <w:pPr>
        <w:ind w:right="-144"/>
      </w:pPr>
      <w:r w:rsidRPr="00B52FC2">
        <w:t xml:space="preserve">Esta subseção </w:t>
      </w:r>
      <w:r>
        <w:t xml:space="preserve">tem por objetivo </w:t>
      </w:r>
      <w:r w:rsidRPr="00044184">
        <w:t>determinar as datas de início e fim para as atividades do projeto</w:t>
      </w:r>
      <w:r w:rsidRPr="00B52FC2">
        <w:t xml:space="preserve">. Estas </w:t>
      </w:r>
      <w:r>
        <w:t>determinações de datas levam em consideração as estimativas mencionadas na subseção anterior e estão</w:t>
      </w:r>
      <w:r w:rsidRPr="00B52FC2">
        <w:t xml:space="preserve"> especificadas no documento</w:t>
      </w:r>
      <w:r>
        <w:t xml:space="preserve"> da Ferramenta </w:t>
      </w:r>
      <w:r w:rsidR="00DB6AF0">
        <w:t>Project Libre</w:t>
      </w:r>
      <w:r>
        <w:t>:</w:t>
      </w:r>
    </w:p>
    <w:p w14:paraId="776DC835" w14:textId="79C29D05" w:rsidR="00FD46C4" w:rsidRPr="00B52FC2" w:rsidRDefault="00747079" w:rsidP="00FD46C4">
      <w:pPr>
        <w:ind w:right="-144"/>
      </w:pPr>
      <w:r w:rsidRPr="00747079">
        <w:t>SC</w:t>
      </w:r>
      <w:r w:rsidR="00DB6AF0">
        <w:t>L</w:t>
      </w:r>
      <w:r w:rsidR="00FD46C4">
        <w:t>-</w:t>
      </w:r>
      <w:proofErr w:type="spellStart"/>
      <w:r w:rsidR="00FD46C4">
        <w:t>CronogramaDoProjeto.pod</w:t>
      </w:r>
      <w:proofErr w:type="spellEnd"/>
    </w:p>
    <w:p w14:paraId="49A68F57" w14:textId="77777777" w:rsidR="00A820A6" w:rsidRDefault="00E16A69">
      <w:pPr>
        <w:pStyle w:val="Ttulo1"/>
        <w:ind w:right="-144"/>
      </w:pPr>
      <w:bookmarkStart w:id="39" w:name="_Toc219797093"/>
      <w:r>
        <w:t>gerenciamento do custo</w:t>
      </w:r>
      <w:bookmarkEnd w:id="39"/>
    </w:p>
    <w:p w14:paraId="15D5E0A3" w14:textId="77777777" w:rsidR="00A820A6" w:rsidRPr="0062356E" w:rsidRDefault="004B4088">
      <w:pPr>
        <w:pStyle w:val="Corpodetexto3"/>
        <w:ind w:right="-144"/>
        <w:rPr>
          <w:i w:val="0"/>
        </w:rPr>
      </w:pPr>
      <w:r w:rsidRPr="0062356E">
        <w:rPr>
          <w:i w:val="0"/>
        </w:rPr>
        <w:t xml:space="preserve">Esta seção descreve em linhas gerais, </w:t>
      </w:r>
      <w:r w:rsidR="00970F34" w:rsidRPr="0062356E">
        <w:rPr>
          <w:i w:val="0"/>
        </w:rPr>
        <w:t>o</w:t>
      </w:r>
      <w:r w:rsidRPr="0062356E">
        <w:rPr>
          <w:i w:val="0"/>
        </w:rPr>
        <w:t>s principais custos do projeto. O Propósito desta seção é documentar informações importantes na finalidade de garantir que o projeto será concluído dentro do orçamento aprovado.</w:t>
      </w:r>
    </w:p>
    <w:p w14:paraId="4917937F" w14:textId="77777777" w:rsidR="00C321CE" w:rsidRPr="00017199" w:rsidRDefault="00E16A69" w:rsidP="00017199">
      <w:pPr>
        <w:pStyle w:val="Ttulo2"/>
        <w:ind w:right="-144"/>
      </w:pPr>
      <w:bookmarkStart w:id="40" w:name="_Toc219797094"/>
      <w:r>
        <w:t>Planejamento d</w:t>
      </w:r>
      <w:r w:rsidR="00D45801">
        <w:t>e</w:t>
      </w:r>
      <w:r w:rsidR="00017199">
        <w:t xml:space="preserve"> </w:t>
      </w:r>
      <w:r w:rsidR="00B46DDF">
        <w:t>Infra-estrutura</w:t>
      </w:r>
      <w:bookmarkEnd w:id="40"/>
    </w:p>
    <w:p w14:paraId="28825783" w14:textId="055219AD" w:rsidR="00F62E9B" w:rsidRDefault="00FF2E68" w:rsidP="00017199">
      <w:pPr>
        <w:ind w:right="-144"/>
      </w:pPr>
      <w:r w:rsidRPr="00F62E9B">
        <w:t>E</w:t>
      </w:r>
      <w:r w:rsidR="00017199" w:rsidRPr="00F62E9B">
        <w:t xml:space="preserve">sta subseção </w:t>
      </w:r>
      <w:r w:rsidRPr="00F62E9B">
        <w:t>descreve</w:t>
      </w:r>
      <w:r w:rsidR="00017199" w:rsidRPr="00F62E9B">
        <w:t xml:space="preserve"> a infra-estrutura utilizada para o desenvolvimento do projeto, incluindo equipamentos, software de apoio, materiais, e qualquer outro recurso que seja relevante registra</w:t>
      </w:r>
      <w:r w:rsidR="005B142F" w:rsidRPr="00F62E9B">
        <w:t>r</w:t>
      </w:r>
      <w:r w:rsidR="00017199" w:rsidRPr="00F62E9B">
        <w:t>.</w:t>
      </w:r>
      <w:r w:rsidR="00112D03" w:rsidRPr="00F62E9B">
        <w:t xml:space="preserve"> Os recursos referentes </w:t>
      </w:r>
      <w:r w:rsidR="00E5292D">
        <w:t>a</w:t>
      </w:r>
      <w:r w:rsidR="00112D03" w:rsidRPr="00F62E9B">
        <w:t xml:space="preserve"> infra-estrutura </w:t>
      </w:r>
      <w:r w:rsidR="00D72551">
        <w:t>estão</w:t>
      </w:r>
      <w:r w:rsidR="00112D03" w:rsidRPr="00F62E9B">
        <w:t xml:space="preserve"> especificado</w:t>
      </w:r>
      <w:r w:rsidR="0097678B" w:rsidRPr="00F62E9B">
        <w:t>s</w:t>
      </w:r>
      <w:r w:rsidR="00112D03" w:rsidRPr="00F62E9B">
        <w:t xml:space="preserve"> no documento </w:t>
      </w:r>
      <w:r w:rsidR="00F62E9B">
        <w:t xml:space="preserve">da Ferramenta </w:t>
      </w:r>
      <w:r w:rsidR="00DB6AF0">
        <w:t>Project Libre</w:t>
      </w:r>
      <w:r w:rsidR="00F62E9B">
        <w:t>:</w:t>
      </w:r>
    </w:p>
    <w:p w14:paraId="2B641768" w14:textId="24B7E3BB" w:rsidR="00017199" w:rsidRPr="00F62E9B" w:rsidRDefault="00D578CE" w:rsidP="00017199">
      <w:pPr>
        <w:ind w:right="-144"/>
      </w:pPr>
      <w:r w:rsidRPr="00D578CE">
        <w:t>SC</w:t>
      </w:r>
      <w:r w:rsidR="00DB6AF0">
        <w:t>L</w:t>
      </w:r>
      <w:r w:rsidR="00112D03" w:rsidRPr="00F62E9B">
        <w:t>-</w:t>
      </w:r>
      <w:proofErr w:type="spellStart"/>
      <w:r w:rsidR="00112D03" w:rsidRPr="00F62E9B">
        <w:t>Cronograma</w:t>
      </w:r>
      <w:r w:rsidR="002E3297">
        <w:t>DoProjeto</w:t>
      </w:r>
      <w:r w:rsidR="00112D03" w:rsidRPr="00F62E9B">
        <w:t>.pod</w:t>
      </w:r>
      <w:proofErr w:type="spellEnd"/>
    </w:p>
    <w:p w14:paraId="39E2A9F4" w14:textId="77777777" w:rsidR="00E16A69" w:rsidRDefault="00E16A69" w:rsidP="00E16A69">
      <w:pPr>
        <w:pStyle w:val="Ttulo2"/>
        <w:ind w:right="-144"/>
      </w:pPr>
      <w:bookmarkStart w:id="41" w:name="_Toc219797095"/>
      <w:r>
        <w:t xml:space="preserve">Estimativa de </w:t>
      </w:r>
      <w:r w:rsidR="00AB563E">
        <w:t>Custos</w:t>
      </w:r>
      <w:bookmarkEnd w:id="41"/>
    </w:p>
    <w:p w14:paraId="479EBFD2" w14:textId="75EE839A" w:rsidR="00E5292D" w:rsidRPr="00185674" w:rsidRDefault="00112D03" w:rsidP="00C321CE">
      <w:pPr>
        <w:ind w:right="-144"/>
      </w:pPr>
      <w:r w:rsidRPr="00E5292D">
        <w:t xml:space="preserve">Esta subseção descreve o valor, em reais, da hora de trabalho de cada recurso humano envolvido no projeto. Este valor </w:t>
      </w:r>
      <w:r w:rsidR="00D72551">
        <w:t>está</w:t>
      </w:r>
      <w:r w:rsidRPr="00E5292D">
        <w:t xml:space="preserve"> especificado no documento </w:t>
      </w:r>
      <w:r w:rsidR="00185674">
        <w:t xml:space="preserve">da Ferramenta </w:t>
      </w:r>
      <w:r w:rsidR="00DB6AF0">
        <w:t>Project Libre:</w:t>
      </w:r>
    </w:p>
    <w:p w14:paraId="3031AE63" w14:textId="7C976CCC" w:rsidR="00C321CE" w:rsidRDefault="00185674" w:rsidP="00C321CE">
      <w:pPr>
        <w:ind w:right="-144"/>
        <w:rPr>
          <w:i/>
        </w:rPr>
      </w:pPr>
      <w:r w:rsidRPr="00185674">
        <w:t>SC</w:t>
      </w:r>
      <w:r w:rsidR="00DB6AF0">
        <w:t>L</w:t>
      </w:r>
      <w:r w:rsidR="00112D03" w:rsidRPr="00E5292D">
        <w:t>-</w:t>
      </w:r>
      <w:proofErr w:type="spellStart"/>
      <w:r w:rsidR="00112D03" w:rsidRPr="00E5292D">
        <w:t>Cronograma</w:t>
      </w:r>
      <w:r w:rsidR="002E3297">
        <w:t>DoProjeto</w:t>
      </w:r>
      <w:r w:rsidR="00112D03" w:rsidRPr="00E5292D">
        <w:t>.pod</w:t>
      </w:r>
      <w:proofErr w:type="spellEnd"/>
    </w:p>
    <w:p w14:paraId="7CFBD04C" w14:textId="77777777" w:rsidR="00C321CE" w:rsidRDefault="00C321CE" w:rsidP="00C321CE">
      <w:pPr>
        <w:pStyle w:val="Ttulo1"/>
        <w:ind w:right="-144"/>
      </w:pPr>
      <w:bookmarkStart w:id="42" w:name="_Toc219797096"/>
      <w:r>
        <w:t>gerenciamento da qualidade</w:t>
      </w:r>
      <w:bookmarkEnd w:id="42"/>
    </w:p>
    <w:p w14:paraId="6372E69F" w14:textId="77777777" w:rsidR="00C321CE" w:rsidRPr="00943553" w:rsidRDefault="00970F34" w:rsidP="00C321CE">
      <w:pPr>
        <w:pStyle w:val="Corpodetexto3"/>
        <w:ind w:right="-144"/>
        <w:rPr>
          <w:i w:val="0"/>
        </w:rPr>
      </w:pPr>
      <w:r w:rsidRPr="00943553">
        <w:rPr>
          <w:i w:val="0"/>
        </w:rPr>
        <w:lastRenderedPageBreak/>
        <w:t>Esta seção descreve em linhas gerais, o planejamento da qualidade do projeto. O Propósito desta seção é documentar informações importantes na finalidade de garantir que o projeto irá satisfazer as necessidades par</w:t>
      </w:r>
      <w:r w:rsidR="00943553">
        <w:rPr>
          <w:i w:val="0"/>
        </w:rPr>
        <w:t>a as quais ele foi empreendido.</w:t>
      </w:r>
    </w:p>
    <w:p w14:paraId="4A065B12" w14:textId="77777777" w:rsidR="00C321CE" w:rsidRDefault="00C321CE" w:rsidP="00C321CE">
      <w:pPr>
        <w:pStyle w:val="Ttulo2"/>
        <w:ind w:right="-144"/>
      </w:pPr>
      <w:bookmarkStart w:id="43" w:name="_Toc219797097"/>
      <w:r>
        <w:t>Planejamento de Qualidade</w:t>
      </w:r>
      <w:bookmarkEnd w:id="43"/>
    </w:p>
    <w:p w14:paraId="70E09E4C" w14:textId="77777777" w:rsidR="007A3C45" w:rsidRDefault="007A3C45" w:rsidP="007A3C45">
      <w:pPr>
        <w:pStyle w:val="Ttulo3"/>
        <w:ind w:right="-2"/>
        <w:rPr>
          <w:iCs/>
        </w:rPr>
      </w:pPr>
      <w:bookmarkStart w:id="44" w:name="_Toc219797098"/>
      <w:r>
        <w:rPr>
          <w:iCs/>
        </w:rPr>
        <w:t>Padrões Adotados</w:t>
      </w:r>
      <w:bookmarkEnd w:id="44"/>
    </w:p>
    <w:p w14:paraId="7425C4DD" w14:textId="77777777" w:rsidR="009E2CBB" w:rsidRPr="009E2CBB" w:rsidRDefault="009E2CBB" w:rsidP="007A3C45">
      <w:pPr>
        <w:pStyle w:val="Corpodetexto3"/>
        <w:ind w:right="-144"/>
        <w:rPr>
          <w:i w:val="0"/>
        </w:rPr>
      </w:pPr>
      <w:r>
        <w:rPr>
          <w:i w:val="0"/>
        </w:rPr>
        <w:t>Nesta subseção são apresentados todos os padrões utilizados no desenvolvimento do projeto em questão.</w:t>
      </w:r>
    </w:p>
    <w:p w14:paraId="67FE4AD8" w14:textId="77777777" w:rsidR="001C675C" w:rsidRPr="009C218C" w:rsidRDefault="001C675C" w:rsidP="00D66783">
      <w:pPr>
        <w:pStyle w:val="Ttulo4"/>
      </w:pPr>
      <w:r w:rsidRPr="009C218C">
        <w:t>Padrões de Nomeação de Arquivos</w:t>
      </w:r>
    </w:p>
    <w:p w14:paraId="218A245A" w14:textId="3D9A888E" w:rsidR="00A742EC" w:rsidRPr="00A742EC" w:rsidRDefault="00A742EC" w:rsidP="00A742EC">
      <w:r w:rsidRPr="00A742EC">
        <w:t>Serão utilizados para nomear os arquivos, a sigla do projeto (</w:t>
      </w:r>
      <w:r>
        <w:t>SC</w:t>
      </w:r>
      <w:r w:rsidR="00DB6AF0">
        <w:t>L</w:t>
      </w:r>
      <w:r w:rsidRPr="00A742EC">
        <w:t>) acrescido de “-”, nome que identifique o arquivo, underline “_”, e da versão do mesmo. Exemplo:</w:t>
      </w:r>
    </w:p>
    <w:p w14:paraId="4BA1490A" w14:textId="3C8A56E1" w:rsidR="001C675C" w:rsidRDefault="00A742EC" w:rsidP="00A742EC">
      <w:r>
        <w:t>“SC</w:t>
      </w:r>
      <w:r w:rsidR="00DB6AF0">
        <w:t>L</w:t>
      </w:r>
      <w:r>
        <w:t>-PlanoDe</w:t>
      </w:r>
      <w:r w:rsidRPr="00A742EC">
        <w:t>Projeto_01.doc”</w:t>
      </w:r>
    </w:p>
    <w:p w14:paraId="057BF541" w14:textId="77777777" w:rsidR="003341FD" w:rsidRPr="009C218C" w:rsidRDefault="003341FD" w:rsidP="003341FD">
      <w:pPr>
        <w:pStyle w:val="Ttulo4"/>
      </w:pPr>
      <w:r>
        <w:t>Processo de Desenvolvimento de Software</w:t>
      </w:r>
    </w:p>
    <w:p w14:paraId="7F7C724F" w14:textId="22D28D4A" w:rsidR="003341FD" w:rsidRDefault="003341FD" w:rsidP="00A742EC">
      <w:r>
        <w:t xml:space="preserve">O processo de desenvolvimento de software utilizado no projeto </w:t>
      </w:r>
      <w:r w:rsidR="00752EA4">
        <w:t>S</w:t>
      </w:r>
      <w:r w:rsidR="00DB6AF0">
        <w:t>CL</w:t>
      </w:r>
      <w:r w:rsidR="00752EA4">
        <w:t xml:space="preserve"> </w:t>
      </w:r>
      <w:r>
        <w:t>é o PDS-</w:t>
      </w:r>
      <w:r w:rsidR="0087695A">
        <w:t>IF</w:t>
      </w:r>
      <w:r>
        <w:t xml:space="preserve">ES (Processo de Desenvolvimento de Software do </w:t>
      </w:r>
      <w:r w:rsidR="0087695A">
        <w:t>IF</w:t>
      </w:r>
      <w:r>
        <w:t>ES).</w:t>
      </w:r>
    </w:p>
    <w:p w14:paraId="643A4DA3" w14:textId="77777777" w:rsidR="00CB1686" w:rsidRPr="009C218C" w:rsidRDefault="00CB1686" w:rsidP="00CB1686">
      <w:pPr>
        <w:pStyle w:val="Ttulo4"/>
      </w:pPr>
      <w:r>
        <w:t>Processo de Gerência de Projeto de Software</w:t>
      </w:r>
    </w:p>
    <w:p w14:paraId="2BC159AE" w14:textId="44D32DA2" w:rsidR="00CB1686" w:rsidRPr="00CB1686" w:rsidRDefault="00CB1686" w:rsidP="00A742EC">
      <w:r w:rsidRPr="00CB1686">
        <w:t xml:space="preserve">O processo </w:t>
      </w:r>
      <w:r w:rsidR="002C1994">
        <w:t xml:space="preserve">de </w:t>
      </w:r>
      <w:r w:rsidR="00250446">
        <w:t xml:space="preserve">gerência de projeto </w:t>
      </w:r>
      <w:r w:rsidR="00752EA4">
        <w:t xml:space="preserve">de </w:t>
      </w:r>
      <w:r w:rsidRPr="00CB1686">
        <w:t xml:space="preserve">software utilizado no projeto </w:t>
      </w:r>
      <w:r w:rsidR="00752EA4">
        <w:t>S</w:t>
      </w:r>
      <w:r w:rsidR="00DB6AF0">
        <w:t>CL</w:t>
      </w:r>
      <w:r w:rsidR="00752EA4">
        <w:t xml:space="preserve"> </w:t>
      </w:r>
      <w:r w:rsidRPr="00CB1686">
        <w:t xml:space="preserve">é o </w:t>
      </w:r>
      <w:r w:rsidR="00250446">
        <w:t>PGPS</w:t>
      </w:r>
      <w:r w:rsidRPr="00CB1686">
        <w:t>-</w:t>
      </w:r>
      <w:r w:rsidR="0087695A">
        <w:t>IF</w:t>
      </w:r>
      <w:r w:rsidRPr="00CB1686">
        <w:t xml:space="preserve">ES (Processo de </w:t>
      </w:r>
      <w:r w:rsidR="0026424E">
        <w:t xml:space="preserve">Gerência de Projeto de Software </w:t>
      </w:r>
      <w:r w:rsidRPr="00CB1686">
        <w:t xml:space="preserve">do </w:t>
      </w:r>
      <w:r w:rsidR="0087695A">
        <w:t>IF</w:t>
      </w:r>
      <w:r w:rsidRPr="00CB1686">
        <w:t>ES).</w:t>
      </w:r>
    </w:p>
    <w:p w14:paraId="339A3E88" w14:textId="77777777" w:rsidR="00C321CE" w:rsidRDefault="00C321CE" w:rsidP="00C321CE">
      <w:pPr>
        <w:pStyle w:val="Ttulo1"/>
        <w:ind w:right="-144"/>
      </w:pPr>
      <w:bookmarkStart w:id="45" w:name="_Toc219797099"/>
      <w:r>
        <w:t>gerenciamento dos recursos</w:t>
      </w:r>
      <w:bookmarkEnd w:id="45"/>
    </w:p>
    <w:p w14:paraId="3F5DA479" w14:textId="77777777" w:rsidR="00C321CE" w:rsidRPr="00565C0A" w:rsidRDefault="00C46D04" w:rsidP="00C321CE">
      <w:pPr>
        <w:pStyle w:val="Corpodetexto3"/>
        <w:ind w:right="-144"/>
        <w:rPr>
          <w:i w:val="0"/>
        </w:rPr>
      </w:pPr>
      <w:r w:rsidRPr="00565C0A">
        <w:rPr>
          <w:i w:val="0"/>
        </w:rPr>
        <w:t>Esta seção descreve em linhas gerais, o planejamento relativo aos recursos humanos envolvidos no projeto. Para tal, serão especificados organogramas e possíveis reuniões das equipes envolvidas. O Propósito desta seção é documentar informações importantes na finalidade de possibilitar o uso mais efetivo das pessoas envolvidas com o projeto</w:t>
      </w:r>
      <w:r w:rsidR="00851F66" w:rsidRPr="00565C0A">
        <w:rPr>
          <w:i w:val="0"/>
        </w:rPr>
        <w:t>.</w:t>
      </w:r>
    </w:p>
    <w:p w14:paraId="067B9139" w14:textId="77777777" w:rsidR="00F1568E" w:rsidRDefault="009602BF" w:rsidP="00F1568E">
      <w:pPr>
        <w:pStyle w:val="Ttulo2"/>
        <w:ind w:right="-144"/>
      </w:pPr>
      <w:bookmarkStart w:id="46" w:name="_Toc219797100"/>
      <w:r>
        <w:t>Organograma</w:t>
      </w:r>
      <w:bookmarkEnd w:id="46"/>
    </w:p>
    <w:p w14:paraId="4D7EF453" w14:textId="77777777" w:rsidR="009602BF" w:rsidRPr="00584A38" w:rsidRDefault="009602BF" w:rsidP="009602BF">
      <w:pPr>
        <w:pStyle w:val="Corpodetexto3"/>
        <w:ind w:right="-144"/>
        <w:rPr>
          <w:i w:val="0"/>
        </w:rPr>
      </w:pPr>
      <w:bookmarkStart w:id="47" w:name="_Toc487510405"/>
      <w:r w:rsidRPr="00584A38">
        <w:rPr>
          <w:i w:val="0"/>
        </w:rPr>
        <w:t>Esta seção apresenta o organograma do projeto, com as pessoas envolvidas no projeto, seus respectivos nomes, papéis e atribuições.</w:t>
      </w:r>
    </w:p>
    <w:p w14:paraId="1A6FEBF9" w14:textId="77777777" w:rsidR="00926C00" w:rsidRDefault="00926C00" w:rsidP="00926C00">
      <w:pPr>
        <w:pStyle w:val="Legenda"/>
        <w:jc w:val="left"/>
      </w:pPr>
      <w:bookmarkStart w:id="48" w:name="_Toc107106266"/>
      <w:r>
        <w:t>O papel de cada membro da equipe está descrito na Matriz de Responsabilidades abaixo.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926C00" w14:paraId="1F7FC442" w14:textId="77777777">
        <w:trPr>
          <w:cantSplit/>
        </w:trPr>
        <w:tc>
          <w:tcPr>
            <w:tcW w:w="9059" w:type="dxa"/>
            <w:gridSpan w:val="5"/>
            <w:shd w:val="clear" w:color="auto" w:fill="999999"/>
          </w:tcPr>
          <w:p w14:paraId="52BC5E70" w14:textId="77777777" w:rsidR="00926C00" w:rsidRPr="00F21C37" w:rsidRDefault="00926C00" w:rsidP="00E901D2">
            <w:pPr>
              <w:jc w:val="center"/>
              <w:rPr>
                <w:b/>
              </w:rPr>
            </w:pPr>
            <w:r w:rsidRPr="00F21C37">
              <w:rPr>
                <w:b/>
              </w:rPr>
              <w:t>Matriz de Responsabilidade</w:t>
            </w:r>
          </w:p>
        </w:tc>
      </w:tr>
      <w:tr w:rsidR="00926C00" w:rsidRPr="00E75998" w14:paraId="6CBF849F" w14:textId="77777777">
        <w:trPr>
          <w:cantSplit/>
        </w:trPr>
        <w:tc>
          <w:tcPr>
            <w:tcW w:w="483" w:type="dxa"/>
            <w:shd w:val="clear" w:color="auto" w:fill="C0C0C0"/>
          </w:tcPr>
          <w:p w14:paraId="0398DC17" w14:textId="77777777" w:rsidR="00926C00" w:rsidRPr="00E75998" w:rsidRDefault="00926C00" w:rsidP="00E901D2">
            <w:pPr>
              <w:jc w:val="center"/>
              <w:rPr>
                <w:b/>
              </w:rPr>
            </w:pPr>
            <w:r w:rsidRPr="00E75998">
              <w:rPr>
                <w:b/>
              </w:rPr>
              <w:t>#</w:t>
            </w:r>
          </w:p>
        </w:tc>
        <w:tc>
          <w:tcPr>
            <w:tcW w:w="1718" w:type="dxa"/>
            <w:shd w:val="clear" w:color="auto" w:fill="C0C0C0"/>
          </w:tcPr>
          <w:p w14:paraId="1A40161B" w14:textId="77777777" w:rsidR="00926C00" w:rsidRPr="00E75998" w:rsidRDefault="00926C00" w:rsidP="00E901D2">
            <w:pPr>
              <w:jc w:val="center"/>
              <w:rPr>
                <w:b/>
              </w:rPr>
            </w:pPr>
            <w:r w:rsidRPr="00E75998">
              <w:rPr>
                <w:b/>
              </w:rPr>
              <w:t>Nome</w:t>
            </w:r>
          </w:p>
        </w:tc>
        <w:tc>
          <w:tcPr>
            <w:tcW w:w="1534" w:type="dxa"/>
            <w:shd w:val="clear" w:color="auto" w:fill="C0C0C0"/>
          </w:tcPr>
          <w:p w14:paraId="279CC2AE" w14:textId="77777777" w:rsidR="00926C00" w:rsidRPr="00E75998" w:rsidRDefault="00926C00" w:rsidP="00E901D2">
            <w:pPr>
              <w:jc w:val="center"/>
              <w:rPr>
                <w:b/>
              </w:rPr>
            </w:pPr>
            <w:r w:rsidRPr="00E75998">
              <w:rPr>
                <w:b/>
              </w:rPr>
              <w:t>% Alocação</w:t>
            </w:r>
          </w:p>
        </w:tc>
        <w:tc>
          <w:tcPr>
            <w:tcW w:w="2158" w:type="dxa"/>
            <w:shd w:val="clear" w:color="auto" w:fill="C0C0C0"/>
          </w:tcPr>
          <w:p w14:paraId="43E561E1" w14:textId="77777777" w:rsidR="00926C00" w:rsidRPr="00E75998" w:rsidRDefault="00926C00" w:rsidP="00E901D2">
            <w:pPr>
              <w:jc w:val="center"/>
              <w:rPr>
                <w:b/>
              </w:rPr>
            </w:pPr>
            <w:r w:rsidRPr="00E75998">
              <w:rPr>
                <w:b/>
              </w:rPr>
              <w:t>Área</w:t>
            </w:r>
          </w:p>
        </w:tc>
        <w:tc>
          <w:tcPr>
            <w:tcW w:w="3166" w:type="dxa"/>
            <w:shd w:val="clear" w:color="auto" w:fill="C0C0C0"/>
          </w:tcPr>
          <w:p w14:paraId="51E8D851" w14:textId="77777777" w:rsidR="00926C00" w:rsidRPr="00E75998" w:rsidRDefault="00926C00" w:rsidP="00E901D2">
            <w:pPr>
              <w:jc w:val="center"/>
              <w:rPr>
                <w:b/>
              </w:rPr>
            </w:pPr>
            <w:r w:rsidRPr="00E75998">
              <w:rPr>
                <w:b/>
              </w:rPr>
              <w:t>Responsabilidade (Perfil)</w:t>
            </w:r>
          </w:p>
        </w:tc>
      </w:tr>
      <w:tr w:rsidR="00926C00" w14:paraId="0C5F72EC" w14:textId="77777777">
        <w:trPr>
          <w:cantSplit/>
        </w:trPr>
        <w:tc>
          <w:tcPr>
            <w:tcW w:w="483" w:type="dxa"/>
          </w:tcPr>
          <w:p w14:paraId="0A4FC8DE" w14:textId="77777777" w:rsidR="00926C00" w:rsidRPr="00052F80" w:rsidRDefault="00926C00" w:rsidP="00E901D2">
            <w:pPr>
              <w:jc w:val="center"/>
            </w:pPr>
            <w:r w:rsidRPr="00052F80">
              <w:t>1</w:t>
            </w:r>
          </w:p>
        </w:tc>
        <w:tc>
          <w:tcPr>
            <w:tcW w:w="1718" w:type="dxa"/>
          </w:tcPr>
          <w:p w14:paraId="31D99EED" w14:textId="032B331F" w:rsidR="00926C00" w:rsidRPr="00052F80" w:rsidRDefault="00C0661A" w:rsidP="00E901D2">
            <w:pPr>
              <w:jc w:val="center"/>
            </w:pPr>
            <w:r>
              <w:t>Israel Eduardo</w:t>
            </w:r>
          </w:p>
        </w:tc>
        <w:tc>
          <w:tcPr>
            <w:tcW w:w="1534" w:type="dxa"/>
          </w:tcPr>
          <w:p w14:paraId="04B2BF5F" w14:textId="77777777" w:rsidR="00926C00" w:rsidRPr="00052F80" w:rsidRDefault="00926C00" w:rsidP="00E901D2">
            <w:pPr>
              <w:jc w:val="center"/>
            </w:pPr>
            <w:r w:rsidRPr="00052F80">
              <w:t>10</w:t>
            </w:r>
            <w:r w:rsidR="00B229A7" w:rsidRPr="00052F80">
              <w:t>0</w:t>
            </w:r>
            <w:r w:rsidRPr="00052F80">
              <w:t xml:space="preserve"> %</w:t>
            </w:r>
          </w:p>
        </w:tc>
        <w:tc>
          <w:tcPr>
            <w:tcW w:w="2158" w:type="dxa"/>
          </w:tcPr>
          <w:p w14:paraId="586447BF" w14:textId="77777777" w:rsidR="00926C00" w:rsidRPr="00052F80" w:rsidRDefault="00052F80" w:rsidP="00E901D2">
            <w:r w:rsidRPr="00052F80">
              <w:t>Programador</w:t>
            </w:r>
          </w:p>
        </w:tc>
        <w:tc>
          <w:tcPr>
            <w:tcW w:w="3166" w:type="dxa"/>
          </w:tcPr>
          <w:p w14:paraId="1A2158FC" w14:textId="77777777" w:rsidR="00926C00" w:rsidRPr="00052F80" w:rsidRDefault="00B64BAE" w:rsidP="00E901D2">
            <w:r w:rsidRPr="00052F80">
              <w:t>Apoiar nas Fases de Elaboração e Construção</w:t>
            </w:r>
          </w:p>
        </w:tc>
      </w:tr>
      <w:tr w:rsidR="00052F80" w14:paraId="61AEC803" w14:textId="77777777">
        <w:trPr>
          <w:cantSplit/>
        </w:trPr>
        <w:tc>
          <w:tcPr>
            <w:tcW w:w="483" w:type="dxa"/>
          </w:tcPr>
          <w:p w14:paraId="44C88420" w14:textId="77777777" w:rsidR="00052F80" w:rsidRPr="00052F80" w:rsidRDefault="00052F80" w:rsidP="00E901D2">
            <w:pPr>
              <w:jc w:val="center"/>
            </w:pPr>
            <w:r w:rsidRPr="00052F80">
              <w:t>2</w:t>
            </w:r>
          </w:p>
        </w:tc>
        <w:tc>
          <w:tcPr>
            <w:tcW w:w="1718" w:type="dxa"/>
          </w:tcPr>
          <w:p w14:paraId="5B81A8E6" w14:textId="794EF231" w:rsidR="00052F80" w:rsidRPr="00052F80" w:rsidRDefault="00C0661A" w:rsidP="00E901D2">
            <w:pPr>
              <w:jc w:val="center"/>
            </w:pPr>
            <w:r>
              <w:t>Thiago Ribeiro</w:t>
            </w:r>
          </w:p>
        </w:tc>
        <w:tc>
          <w:tcPr>
            <w:tcW w:w="1534" w:type="dxa"/>
          </w:tcPr>
          <w:p w14:paraId="18396144" w14:textId="77777777" w:rsidR="00052F80" w:rsidRPr="00052F80" w:rsidRDefault="00052F80" w:rsidP="00E57E96">
            <w:pPr>
              <w:jc w:val="center"/>
            </w:pPr>
            <w:r w:rsidRPr="00052F80">
              <w:t>100 %</w:t>
            </w:r>
          </w:p>
        </w:tc>
        <w:tc>
          <w:tcPr>
            <w:tcW w:w="2158" w:type="dxa"/>
          </w:tcPr>
          <w:p w14:paraId="6C551BC8" w14:textId="77777777" w:rsidR="00052F80" w:rsidRPr="00052F80" w:rsidRDefault="00052F80" w:rsidP="00E57E96">
            <w:r w:rsidRPr="00052F80">
              <w:t>Programador</w:t>
            </w:r>
          </w:p>
        </w:tc>
        <w:tc>
          <w:tcPr>
            <w:tcW w:w="3166" w:type="dxa"/>
          </w:tcPr>
          <w:p w14:paraId="1817BCB2" w14:textId="77777777" w:rsidR="00052F80" w:rsidRPr="00052F80" w:rsidRDefault="00052F80" w:rsidP="00E57E96">
            <w:r w:rsidRPr="00052F80">
              <w:t>Apoiar nas Fases de Elaboração e Construção</w:t>
            </w:r>
          </w:p>
        </w:tc>
      </w:tr>
      <w:tr w:rsidR="00052F80" w14:paraId="1A9A5139" w14:textId="77777777">
        <w:trPr>
          <w:cantSplit/>
        </w:trPr>
        <w:tc>
          <w:tcPr>
            <w:tcW w:w="483" w:type="dxa"/>
          </w:tcPr>
          <w:p w14:paraId="093C02A5" w14:textId="77777777" w:rsidR="00052F80" w:rsidRPr="00052F80" w:rsidRDefault="00052F80" w:rsidP="00E901D2">
            <w:pPr>
              <w:jc w:val="center"/>
            </w:pPr>
            <w:r w:rsidRPr="00052F80">
              <w:lastRenderedPageBreak/>
              <w:t>3</w:t>
            </w:r>
          </w:p>
        </w:tc>
        <w:tc>
          <w:tcPr>
            <w:tcW w:w="1718" w:type="dxa"/>
          </w:tcPr>
          <w:p w14:paraId="5E3E2877" w14:textId="6C72FD8D" w:rsidR="00052F80" w:rsidRPr="00052F80" w:rsidRDefault="00052F80" w:rsidP="00E901D2">
            <w:pPr>
              <w:jc w:val="center"/>
            </w:pPr>
            <w:r w:rsidRPr="00052F80">
              <w:t xml:space="preserve">Thiago </w:t>
            </w:r>
            <w:r w:rsidR="00C0661A">
              <w:t>São Paulo</w:t>
            </w:r>
          </w:p>
        </w:tc>
        <w:tc>
          <w:tcPr>
            <w:tcW w:w="1534" w:type="dxa"/>
          </w:tcPr>
          <w:p w14:paraId="11A343BC" w14:textId="77777777" w:rsidR="00052F80" w:rsidRPr="00052F80" w:rsidRDefault="00052F80" w:rsidP="00E57E96">
            <w:pPr>
              <w:jc w:val="center"/>
            </w:pPr>
            <w:r w:rsidRPr="00052F80">
              <w:t>100 %</w:t>
            </w:r>
          </w:p>
        </w:tc>
        <w:tc>
          <w:tcPr>
            <w:tcW w:w="2158" w:type="dxa"/>
          </w:tcPr>
          <w:p w14:paraId="3F6A495B" w14:textId="77777777" w:rsidR="00052F80" w:rsidRPr="00052F80" w:rsidRDefault="00052F80" w:rsidP="00E57E96">
            <w:r w:rsidRPr="00052F80">
              <w:t>Programador</w:t>
            </w:r>
          </w:p>
        </w:tc>
        <w:tc>
          <w:tcPr>
            <w:tcW w:w="3166" w:type="dxa"/>
          </w:tcPr>
          <w:p w14:paraId="6B8CFB87" w14:textId="77777777" w:rsidR="00052F80" w:rsidRPr="00052F80" w:rsidRDefault="00052F80" w:rsidP="00E57E96">
            <w:r w:rsidRPr="00052F80">
              <w:t>Apoiar nas Fases de Elaboração e Construção</w:t>
            </w:r>
          </w:p>
        </w:tc>
      </w:tr>
      <w:tr w:rsidR="00C0661A" w14:paraId="302928CC" w14:textId="77777777">
        <w:trPr>
          <w:cantSplit/>
        </w:trPr>
        <w:tc>
          <w:tcPr>
            <w:tcW w:w="483" w:type="dxa"/>
          </w:tcPr>
          <w:p w14:paraId="48D7D81A" w14:textId="360EE603" w:rsidR="00C0661A" w:rsidRPr="00052F80" w:rsidRDefault="00C0661A" w:rsidP="00E901D2">
            <w:pPr>
              <w:jc w:val="center"/>
            </w:pPr>
            <w:r>
              <w:t>4</w:t>
            </w:r>
          </w:p>
        </w:tc>
        <w:tc>
          <w:tcPr>
            <w:tcW w:w="1718" w:type="dxa"/>
          </w:tcPr>
          <w:p w14:paraId="1B8A2621" w14:textId="680D4F2B" w:rsidR="00C0661A" w:rsidRPr="00052F80" w:rsidRDefault="00C0661A" w:rsidP="00E901D2">
            <w:pPr>
              <w:jc w:val="center"/>
            </w:pPr>
            <w:r>
              <w:t>Jhonatan Bitencourt</w:t>
            </w:r>
          </w:p>
        </w:tc>
        <w:tc>
          <w:tcPr>
            <w:tcW w:w="1534" w:type="dxa"/>
          </w:tcPr>
          <w:p w14:paraId="1DE57ACF" w14:textId="79A471C0" w:rsidR="00C0661A" w:rsidRPr="00052F80" w:rsidRDefault="00C0661A" w:rsidP="00E57E96">
            <w:pPr>
              <w:jc w:val="center"/>
            </w:pPr>
            <w:r>
              <w:t>100%</w:t>
            </w:r>
          </w:p>
        </w:tc>
        <w:tc>
          <w:tcPr>
            <w:tcW w:w="2158" w:type="dxa"/>
          </w:tcPr>
          <w:p w14:paraId="07A5213B" w14:textId="05D73511" w:rsidR="00C0661A" w:rsidRPr="00052F80" w:rsidRDefault="00C0661A" w:rsidP="00E57E96">
            <w:r>
              <w:t>Programador</w:t>
            </w:r>
          </w:p>
        </w:tc>
        <w:tc>
          <w:tcPr>
            <w:tcW w:w="3166" w:type="dxa"/>
          </w:tcPr>
          <w:p w14:paraId="64F89997" w14:textId="42437204" w:rsidR="00C0661A" w:rsidRPr="00052F80" w:rsidRDefault="00C0661A" w:rsidP="00E57E96">
            <w:r w:rsidRPr="00052F80">
              <w:t>Apoiar nas Fases de Elaboração e Construção</w:t>
            </w:r>
          </w:p>
        </w:tc>
      </w:tr>
      <w:tr w:rsidR="00052F80" w14:paraId="554927B7" w14:textId="77777777">
        <w:trPr>
          <w:cantSplit/>
        </w:trPr>
        <w:tc>
          <w:tcPr>
            <w:tcW w:w="483" w:type="dxa"/>
          </w:tcPr>
          <w:p w14:paraId="2D2AAFD4" w14:textId="77777777" w:rsidR="00052F80" w:rsidRPr="00052F80" w:rsidRDefault="00052F80" w:rsidP="00E57E96">
            <w:pPr>
              <w:jc w:val="center"/>
            </w:pPr>
            <w:r w:rsidRPr="00052F80">
              <w:t>4</w:t>
            </w:r>
          </w:p>
        </w:tc>
        <w:tc>
          <w:tcPr>
            <w:tcW w:w="1718" w:type="dxa"/>
          </w:tcPr>
          <w:p w14:paraId="59A833BA" w14:textId="514397E1" w:rsidR="00052F80" w:rsidRPr="00052F80" w:rsidRDefault="00C0661A" w:rsidP="00E57E96">
            <w:pPr>
              <w:jc w:val="center"/>
            </w:pPr>
            <w:r>
              <w:t>Israel Eduardo</w:t>
            </w:r>
          </w:p>
        </w:tc>
        <w:tc>
          <w:tcPr>
            <w:tcW w:w="1534" w:type="dxa"/>
          </w:tcPr>
          <w:p w14:paraId="24D54D00" w14:textId="77777777" w:rsidR="00052F80" w:rsidRPr="00052F80" w:rsidRDefault="00052F80" w:rsidP="00E57E96">
            <w:pPr>
              <w:jc w:val="center"/>
            </w:pPr>
            <w:r w:rsidRPr="00052F80">
              <w:t>100%</w:t>
            </w:r>
          </w:p>
        </w:tc>
        <w:tc>
          <w:tcPr>
            <w:tcW w:w="2158" w:type="dxa"/>
          </w:tcPr>
          <w:p w14:paraId="25F7B817" w14:textId="77777777" w:rsidR="00052F80" w:rsidRPr="00052F80" w:rsidRDefault="00052F80" w:rsidP="00E57E96">
            <w:r w:rsidRPr="00052F80">
              <w:t>Analista de Sistemas</w:t>
            </w:r>
          </w:p>
        </w:tc>
        <w:tc>
          <w:tcPr>
            <w:tcW w:w="3166" w:type="dxa"/>
          </w:tcPr>
          <w:p w14:paraId="2B5E21F3" w14:textId="77777777" w:rsidR="00052F80" w:rsidRPr="00052F80" w:rsidRDefault="00052F80" w:rsidP="00E57E96">
            <w:r w:rsidRPr="00052F80">
              <w:t>Entrevistar o Cliente para elaborar o Documento de Requisitos, bem como participar das demais atividades de análise</w:t>
            </w:r>
          </w:p>
        </w:tc>
      </w:tr>
      <w:tr w:rsidR="00052F80" w14:paraId="4B9CB009" w14:textId="77777777">
        <w:trPr>
          <w:cantSplit/>
        </w:trPr>
        <w:tc>
          <w:tcPr>
            <w:tcW w:w="483" w:type="dxa"/>
          </w:tcPr>
          <w:p w14:paraId="72857969" w14:textId="77777777" w:rsidR="00052F80" w:rsidRPr="00052F80" w:rsidRDefault="00052F80" w:rsidP="00E901D2">
            <w:pPr>
              <w:jc w:val="center"/>
            </w:pPr>
            <w:r w:rsidRPr="00052F80">
              <w:t>5</w:t>
            </w:r>
          </w:p>
        </w:tc>
        <w:tc>
          <w:tcPr>
            <w:tcW w:w="1718" w:type="dxa"/>
          </w:tcPr>
          <w:p w14:paraId="058F9A7F" w14:textId="4EBD4F20" w:rsidR="00052F80" w:rsidRPr="00052F80" w:rsidRDefault="00C0661A" w:rsidP="00E901D2">
            <w:pPr>
              <w:jc w:val="center"/>
            </w:pPr>
            <w:r>
              <w:t>Jhonatan Bitencourt</w:t>
            </w:r>
          </w:p>
        </w:tc>
        <w:tc>
          <w:tcPr>
            <w:tcW w:w="1534" w:type="dxa"/>
          </w:tcPr>
          <w:p w14:paraId="7126BC98" w14:textId="77777777" w:rsidR="00052F80" w:rsidRPr="00052F80" w:rsidRDefault="00052F80" w:rsidP="00E901D2">
            <w:pPr>
              <w:jc w:val="center"/>
            </w:pPr>
            <w:r w:rsidRPr="00052F80">
              <w:t>100%</w:t>
            </w:r>
          </w:p>
        </w:tc>
        <w:tc>
          <w:tcPr>
            <w:tcW w:w="2158" w:type="dxa"/>
          </w:tcPr>
          <w:p w14:paraId="761E17D7" w14:textId="77777777" w:rsidR="00052F80" w:rsidRPr="00052F80" w:rsidRDefault="00052F80" w:rsidP="00E901D2">
            <w:r w:rsidRPr="00052F80">
              <w:t>Gerente de Projeto</w:t>
            </w:r>
          </w:p>
        </w:tc>
        <w:tc>
          <w:tcPr>
            <w:tcW w:w="3166" w:type="dxa"/>
          </w:tcPr>
          <w:p w14:paraId="7B85806C" w14:textId="77777777" w:rsidR="00052F80" w:rsidRPr="00052F80" w:rsidRDefault="00052F80" w:rsidP="00E901D2">
            <w:r w:rsidRPr="00052F80">
              <w:t>Gerenciar o desenvolvimento do projeto</w:t>
            </w:r>
          </w:p>
        </w:tc>
      </w:tr>
      <w:tr w:rsidR="001E0904" w14:paraId="62E76E53" w14:textId="77777777">
        <w:trPr>
          <w:cantSplit/>
        </w:trPr>
        <w:tc>
          <w:tcPr>
            <w:tcW w:w="483" w:type="dxa"/>
          </w:tcPr>
          <w:p w14:paraId="551A2C66" w14:textId="77777777" w:rsidR="001E0904" w:rsidRPr="00052F80" w:rsidRDefault="001E0904" w:rsidP="00E901D2">
            <w:pPr>
              <w:jc w:val="center"/>
            </w:pPr>
            <w:r>
              <w:t>6</w:t>
            </w:r>
          </w:p>
        </w:tc>
        <w:tc>
          <w:tcPr>
            <w:tcW w:w="1718" w:type="dxa"/>
          </w:tcPr>
          <w:p w14:paraId="68262ACE" w14:textId="3F39B3AC" w:rsidR="001E0904" w:rsidRPr="00052F80" w:rsidRDefault="00C0661A" w:rsidP="00E901D2">
            <w:pPr>
              <w:jc w:val="center"/>
            </w:pPr>
            <w:r>
              <w:t>Thiago da Qualidade</w:t>
            </w:r>
          </w:p>
        </w:tc>
        <w:tc>
          <w:tcPr>
            <w:tcW w:w="1534" w:type="dxa"/>
          </w:tcPr>
          <w:p w14:paraId="1B45144E" w14:textId="77777777" w:rsidR="001E0904" w:rsidRPr="00052F80" w:rsidRDefault="001E0904" w:rsidP="00E901D2">
            <w:pPr>
              <w:jc w:val="center"/>
            </w:pPr>
            <w:r>
              <w:t>Pontual</w:t>
            </w:r>
          </w:p>
        </w:tc>
        <w:tc>
          <w:tcPr>
            <w:tcW w:w="2158" w:type="dxa"/>
          </w:tcPr>
          <w:p w14:paraId="4428A44A" w14:textId="77777777" w:rsidR="001E0904" w:rsidRPr="00052F80" w:rsidRDefault="00CD7758" w:rsidP="00E901D2">
            <w:r>
              <w:t>Responsável pela Qualidade</w:t>
            </w:r>
          </w:p>
        </w:tc>
        <w:tc>
          <w:tcPr>
            <w:tcW w:w="3166" w:type="dxa"/>
          </w:tcPr>
          <w:p w14:paraId="66338E50" w14:textId="77777777" w:rsidR="001E0904" w:rsidRPr="00052F80" w:rsidRDefault="00CD7758" w:rsidP="00E901D2">
            <w:r>
              <w:t>Garantir a Qualidade do Projeto e participar das Reuniões de Qualidade e de Apresentação de Status do Projeto</w:t>
            </w:r>
          </w:p>
        </w:tc>
      </w:tr>
      <w:tr w:rsidR="00CD7758" w14:paraId="27759DBE" w14:textId="77777777">
        <w:trPr>
          <w:cantSplit/>
        </w:trPr>
        <w:tc>
          <w:tcPr>
            <w:tcW w:w="483" w:type="dxa"/>
          </w:tcPr>
          <w:p w14:paraId="63804921" w14:textId="77777777" w:rsidR="00CD7758" w:rsidRDefault="00CD7758" w:rsidP="00E901D2">
            <w:pPr>
              <w:jc w:val="center"/>
            </w:pPr>
            <w:r>
              <w:t>7</w:t>
            </w:r>
          </w:p>
        </w:tc>
        <w:tc>
          <w:tcPr>
            <w:tcW w:w="1718" w:type="dxa"/>
          </w:tcPr>
          <w:p w14:paraId="4B82752B" w14:textId="5C45AA59" w:rsidR="00CD7758" w:rsidRDefault="00C0661A" w:rsidP="00E901D2">
            <w:pPr>
              <w:jc w:val="center"/>
            </w:pPr>
            <w:r>
              <w:t>Thiago da Diretoria</w:t>
            </w:r>
          </w:p>
        </w:tc>
        <w:tc>
          <w:tcPr>
            <w:tcW w:w="1534" w:type="dxa"/>
          </w:tcPr>
          <w:p w14:paraId="66D5C7F6" w14:textId="77777777" w:rsidR="00CD7758" w:rsidRDefault="00CD7758" w:rsidP="00E901D2">
            <w:pPr>
              <w:jc w:val="center"/>
            </w:pPr>
            <w:r>
              <w:t>Pontual</w:t>
            </w:r>
          </w:p>
        </w:tc>
        <w:tc>
          <w:tcPr>
            <w:tcW w:w="2158" w:type="dxa"/>
          </w:tcPr>
          <w:p w14:paraId="3265244D" w14:textId="77777777" w:rsidR="00CD7758" w:rsidRDefault="00CD7758" w:rsidP="00E901D2">
            <w:r>
              <w:t>Diretor da Empresa</w:t>
            </w:r>
          </w:p>
        </w:tc>
        <w:tc>
          <w:tcPr>
            <w:tcW w:w="3166" w:type="dxa"/>
          </w:tcPr>
          <w:p w14:paraId="6D2E6214" w14:textId="77777777" w:rsidR="00CD7758" w:rsidRPr="00052F80" w:rsidRDefault="00CD7758" w:rsidP="00E901D2">
            <w:r>
              <w:t>Dirigir a Empresa e participar das Reuniões de Apresentação de Status do Projeto</w:t>
            </w:r>
          </w:p>
        </w:tc>
      </w:tr>
    </w:tbl>
    <w:p w14:paraId="66313AE4" w14:textId="77777777" w:rsidR="00926C00" w:rsidRDefault="00926C00" w:rsidP="00926C00">
      <w:pPr>
        <w:pStyle w:val="Legenda"/>
      </w:pPr>
      <w:r>
        <w:t xml:space="preserve">Tabela </w:t>
      </w:r>
      <w:r w:rsidR="008610DD">
        <w:t>6</w:t>
      </w:r>
      <w:r>
        <w:t>.</w:t>
      </w:r>
      <w:r w:rsidR="00E33EF8">
        <w:t>1</w:t>
      </w:r>
      <w:r>
        <w:t xml:space="preserve"> – </w:t>
      </w:r>
      <w:r w:rsidRPr="0018234F">
        <w:rPr>
          <w:b w:val="0"/>
        </w:rPr>
        <w:t xml:space="preserve">Matriz de </w:t>
      </w:r>
      <w:bookmarkEnd w:id="48"/>
      <w:r w:rsidRPr="0018234F">
        <w:rPr>
          <w:b w:val="0"/>
        </w:rPr>
        <w:t>Responsabilidades</w:t>
      </w:r>
    </w:p>
    <w:p w14:paraId="09AD37DD" w14:textId="77777777" w:rsidR="00926C00" w:rsidRDefault="00926C00" w:rsidP="00926C00">
      <w:pPr>
        <w:ind w:right="-2"/>
        <w:rPr>
          <w:i/>
        </w:rPr>
      </w:pPr>
    </w:p>
    <w:p w14:paraId="5544D680" w14:textId="2C0D06D3" w:rsidR="00883E82" w:rsidRDefault="00883E82" w:rsidP="00072CD5">
      <w:pPr>
        <w:ind w:right="-2"/>
      </w:pPr>
      <w:bookmarkStart w:id="49" w:name="_Toc487510403"/>
      <w:r w:rsidRPr="00F62E9B">
        <w:t xml:space="preserve">Os recursos </w:t>
      </w:r>
      <w:r>
        <w:t xml:space="preserve">humanos identificados na tabela 6.1 estão especificados </w:t>
      </w:r>
      <w:r w:rsidRPr="00F62E9B">
        <w:t xml:space="preserve">no documento </w:t>
      </w:r>
      <w:r>
        <w:t xml:space="preserve">da Ferramenta </w:t>
      </w:r>
      <w:r w:rsidR="00C0661A">
        <w:t>Project Libre</w:t>
      </w:r>
      <w:r>
        <w:t>:</w:t>
      </w:r>
    </w:p>
    <w:p w14:paraId="4CE5D5B3" w14:textId="45B5322F" w:rsidR="00883E82" w:rsidRDefault="000505F5" w:rsidP="00883E82">
      <w:pPr>
        <w:ind w:right="-144"/>
        <w:rPr>
          <w:i/>
        </w:rPr>
      </w:pPr>
      <w:r w:rsidRPr="000505F5">
        <w:t>SC</w:t>
      </w:r>
      <w:r w:rsidR="00C0661A">
        <w:t>L</w:t>
      </w:r>
      <w:r w:rsidR="00883E82" w:rsidRPr="00E5292D">
        <w:t>-</w:t>
      </w:r>
      <w:proofErr w:type="spellStart"/>
      <w:r w:rsidR="00883E82" w:rsidRPr="00E5292D">
        <w:t>Cronograma</w:t>
      </w:r>
      <w:r w:rsidR="002E3297">
        <w:t>DoProjeto</w:t>
      </w:r>
      <w:r w:rsidR="00883E82" w:rsidRPr="00E5292D">
        <w:t>.pod</w:t>
      </w:r>
      <w:proofErr w:type="spellEnd"/>
    </w:p>
    <w:p w14:paraId="28440EC4" w14:textId="77777777" w:rsidR="00883E82" w:rsidRDefault="00883E82" w:rsidP="00072CD5">
      <w:pPr>
        <w:ind w:right="-2"/>
      </w:pPr>
    </w:p>
    <w:p w14:paraId="55F74DC4" w14:textId="77777777" w:rsidR="00072CD5" w:rsidRPr="00A422D9" w:rsidRDefault="00072CD5" w:rsidP="00072CD5">
      <w:pPr>
        <w:ind w:right="-2"/>
      </w:pPr>
      <w:r w:rsidRPr="00A422D9">
        <w:t xml:space="preserve">Esta subseção </w:t>
      </w:r>
      <w:r w:rsidR="00883E82">
        <w:t xml:space="preserve">a seguir </w:t>
      </w:r>
      <w:r w:rsidRPr="00A422D9">
        <w:t xml:space="preserve">compreende informações sobre como serão realizadas as interações entre os grupos relacionados com o projeto, tais como reuniões com os usuários, equipe técnica, representantes legais do fornecedor e cliente, entre outros. Na escolha dos usuários que irão compor a interface, deve ser </w:t>
      </w:r>
      <w:r w:rsidR="007A0F2C" w:rsidRPr="00A422D9">
        <w:t>dada preferência</w:t>
      </w:r>
      <w:r w:rsidRPr="00A422D9">
        <w:t xml:space="preserve"> para contratantes do serviço, pessoas </w:t>
      </w:r>
      <w:r w:rsidR="00A422D9" w:rsidRPr="00A422D9">
        <w:t>que tenham conhecimento do negó</w:t>
      </w:r>
      <w:r w:rsidRPr="00A422D9">
        <w:t>cio da empresa, e principalmente quem irá utilizar os artefatos gerados pelo projeto.</w:t>
      </w:r>
    </w:p>
    <w:p w14:paraId="0B6F4CDF" w14:textId="77777777" w:rsidR="00926C00" w:rsidRPr="00346F46" w:rsidRDefault="00926C00" w:rsidP="00926C00">
      <w:pPr>
        <w:pStyle w:val="Ttulo3"/>
        <w:ind w:right="-2"/>
        <w:rPr>
          <w:iCs/>
        </w:rPr>
      </w:pPr>
      <w:bookmarkStart w:id="50" w:name="_Toc219797101"/>
      <w:r w:rsidRPr="00346F46">
        <w:rPr>
          <w:iCs/>
        </w:rPr>
        <w:t>Reuniões da Equipe Técnica</w:t>
      </w:r>
      <w:bookmarkEnd w:id="49"/>
      <w:bookmarkEnd w:id="50"/>
    </w:p>
    <w:p w14:paraId="47E4B35E" w14:textId="77777777" w:rsidR="00926C00" w:rsidRDefault="00926C00" w:rsidP="00926C00">
      <w:pPr>
        <w:pStyle w:val="Topicos"/>
        <w:numPr>
          <w:ilvl w:val="0"/>
          <w:numId w:val="0"/>
        </w:numPr>
        <w:ind w:right="-2"/>
        <w:jc w:val="both"/>
      </w:pPr>
      <w:r w:rsidRPr="00C57C21">
        <w:t xml:space="preserve">Estas reuniões são realizadas </w:t>
      </w:r>
      <w:r w:rsidR="000C67C8" w:rsidRPr="000C67C8">
        <w:t>semanalmente</w:t>
      </w:r>
      <w:r w:rsidRPr="00C57C21">
        <w:t xml:space="preserve"> entre a equipe de desenvolvimento e o gerente do projeto, a fim de acompanhar o desempenho do projeto, em confronto com o plano estabelecido.</w:t>
      </w:r>
    </w:p>
    <w:p w14:paraId="2BC20B5F" w14:textId="77777777" w:rsidR="00DC0D05" w:rsidRDefault="00DC0D05" w:rsidP="00DC0D05">
      <w:pPr>
        <w:pStyle w:val="Ttulo3"/>
        <w:ind w:right="-2"/>
        <w:rPr>
          <w:iCs/>
        </w:rPr>
      </w:pPr>
      <w:bookmarkStart w:id="51" w:name="_Toc205032013"/>
      <w:bookmarkStart w:id="52" w:name="_Toc219797102"/>
      <w:r>
        <w:rPr>
          <w:iCs/>
        </w:rPr>
        <w:t>Reuniões de Qualidade</w:t>
      </w:r>
      <w:bookmarkEnd w:id="51"/>
      <w:bookmarkEnd w:id="52"/>
    </w:p>
    <w:p w14:paraId="4E3AF668" w14:textId="77777777" w:rsidR="00DC0D05" w:rsidRPr="00283084" w:rsidRDefault="00DC0D05" w:rsidP="00DC0D05">
      <w:pPr>
        <w:pStyle w:val="Corpodetexto3"/>
        <w:ind w:right="-144"/>
        <w:rPr>
          <w:i w:val="0"/>
        </w:rPr>
      </w:pPr>
      <w:r w:rsidRPr="00283084">
        <w:rPr>
          <w:i w:val="0"/>
        </w:rPr>
        <w:t xml:space="preserve">Estas reuniões são realizadas </w:t>
      </w:r>
      <w:r w:rsidRPr="002A558A">
        <w:rPr>
          <w:i w:val="0"/>
        </w:rPr>
        <w:t>mensalmente</w:t>
      </w:r>
      <w:r w:rsidRPr="00283084">
        <w:rPr>
          <w:i w:val="0"/>
        </w:rPr>
        <w:t xml:space="preserve"> entre o gerente de projeto e o responsável pela qualidade, a fim de garantir a conformidade das atividades e dos artefatos de software com os padrões, procedimentos e requisitos pré-estabelecidos.</w:t>
      </w:r>
    </w:p>
    <w:p w14:paraId="470BC4C7" w14:textId="77777777" w:rsidR="00926C00" w:rsidRDefault="00926C00" w:rsidP="00926C00">
      <w:pPr>
        <w:pStyle w:val="Ttulo3"/>
      </w:pPr>
      <w:bookmarkStart w:id="53" w:name="_Toc219797103"/>
      <w:r>
        <w:lastRenderedPageBreak/>
        <w:t>Reuniões de Apresentação de Status do Projeto</w:t>
      </w:r>
      <w:bookmarkEnd w:id="53"/>
    </w:p>
    <w:p w14:paraId="2988EDB2" w14:textId="77777777" w:rsidR="00926C00" w:rsidRDefault="00926C00" w:rsidP="00926C00">
      <w:r w:rsidRPr="00C57C21">
        <w:t xml:space="preserve">Estas reuniões são realizadas </w:t>
      </w:r>
      <w:r w:rsidR="000C67C8" w:rsidRPr="000C67C8">
        <w:t>mensalmente</w:t>
      </w:r>
      <w:r w:rsidRPr="00C57C21">
        <w:t xml:space="preserve"> entre o gerente de projeto, o responsável pela qualidade e o </w:t>
      </w:r>
      <w:r w:rsidR="006A21ED">
        <w:t>diretor da empresa</w:t>
      </w:r>
      <w:r w:rsidRPr="00C57C21">
        <w:t xml:space="preserve">, a fim de apresentar ao </w:t>
      </w:r>
      <w:r w:rsidR="006A21ED">
        <w:t>diretor da empresa</w:t>
      </w:r>
      <w:r w:rsidRPr="00C57C21">
        <w:t xml:space="preserve"> o status do projeto. Nesta reunião serão tratados assuntos relacionados ao andamento do projeto e podem ser propostas ações corretivas.</w:t>
      </w:r>
    </w:p>
    <w:p w14:paraId="0513929F" w14:textId="77777777" w:rsidR="00E10DFC" w:rsidRDefault="00E10DFC" w:rsidP="00E10DFC">
      <w:pPr>
        <w:pStyle w:val="Ttulo2"/>
        <w:ind w:right="-144"/>
      </w:pPr>
      <w:bookmarkStart w:id="54" w:name="_Toc219797104"/>
      <w:bookmarkEnd w:id="47"/>
      <w:r>
        <w:t>Detalhamento do Suporte</w:t>
      </w:r>
      <w:bookmarkEnd w:id="54"/>
    </w:p>
    <w:p w14:paraId="5AEC7FC7" w14:textId="77777777" w:rsidR="00E10DFC" w:rsidRPr="00520E61" w:rsidRDefault="00E10DFC" w:rsidP="00E10DFC">
      <w:pPr>
        <w:pStyle w:val="Corpodetexto2"/>
        <w:ind w:right="-2"/>
        <w:rPr>
          <w:i w:val="0"/>
        </w:rPr>
      </w:pPr>
      <w:r w:rsidRPr="00520E61">
        <w:rPr>
          <w:i w:val="0"/>
        </w:rPr>
        <w:t>Esta subseção descreve como é garantida a capacitação dos profissionais para realização das atividades e utilização das ferramentas adotadas no desenvolvimento do projeto. Relacionar as informações sobre treinamentos exclusivos para o projeto.</w:t>
      </w:r>
    </w:p>
    <w:p w14:paraId="3DEEE0F7" w14:textId="77777777" w:rsidR="00E10DFC" w:rsidRPr="00D1396A" w:rsidRDefault="00E10DFC" w:rsidP="00E10DFC">
      <w:pPr>
        <w:pStyle w:val="Corpodetexto2"/>
        <w:ind w:right="-2"/>
      </w:pPr>
      <w:r w:rsidRPr="00520E61">
        <w:rPr>
          <w:i w:val="0"/>
        </w:rPr>
        <w:t>A tabela abaixo apresenta o planejamento dos treinamentos</w:t>
      </w:r>
      <w:r w:rsidR="00520E61">
        <w:rPr>
          <w:i w:val="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8"/>
        <w:gridCol w:w="2827"/>
        <w:gridCol w:w="2793"/>
      </w:tblGrid>
      <w:tr w:rsidR="00EB0BAD" w:rsidRPr="004B3EED" w14:paraId="146A516E" w14:textId="77777777" w:rsidTr="004B3EED">
        <w:trPr>
          <w:jc w:val="center"/>
        </w:trPr>
        <w:tc>
          <w:tcPr>
            <w:tcW w:w="2208" w:type="dxa"/>
            <w:shd w:val="clear" w:color="auto" w:fill="C0C0C0"/>
          </w:tcPr>
          <w:p w14:paraId="10393E3F" w14:textId="77777777" w:rsidR="00EB0BAD" w:rsidRPr="004B3EED" w:rsidRDefault="00EB0BAD" w:rsidP="004B3EED">
            <w:pPr>
              <w:pStyle w:val="Corpodetexto2"/>
              <w:ind w:right="-2"/>
              <w:rPr>
                <w:b/>
                <w:i w:val="0"/>
              </w:rPr>
            </w:pPr>
            <w:r w:rsidRPr="004B3EED">
              <w:rPr>
                <w:b/>
                <w:i w:val="0"/>
              </w:rPr>
              <w:t>Treinamento</w:t>
            </w:r>
          </w:p>
        </w:tc>
        <w:tc>
          <w:tcPr>
            <w:tcW w:w="2827" w:type="dxa"/>
            <w:shd w:val="clear" w:color="auto" w:fill="C0C0C0"/>
          </w:tcPr>
          <w:p w14:paraId="7F15BA8B" w14:textId="77777777" w:rsidR="00EB0BAD" w:rsidRPr="004B3EED" w:rsidRDefault="00EB0BAD" w:rsidP="004B3EED">
            <w:pPr>
              <w:pStyle w:val="Corpodetexto2"/>
              <w:ind w:right="-2"/>
              <w:rPr>
                <w:b/>
                <w:i w:val="0"/>
              </w:rPr>
            </w:pPr>
            <w:r w:rsidRPr="004B3EED">
              <w:rPr>
                <w:b/>
                <w:i w:val="0"/>
              </w:rPr>
              <w:t>Responsável</w:t>
            </w:r>
          </w:p>
        </w:tc>
        <w:tc>
          <w:tcPr>
            <w:tcW w:w="2793" w:type="dxa"/>
            <w:shd w:val="clear" w:color="auto" w:fill="C0C0C0"/>
          </w:tcPr>
          <w:p w14:paraId="7FA26785" w14:textId="77777777" w:rsidR="00EB0BAD" w:rsidRPr="004B3EED" w:rsidRDefault="00EB0BAD" w:rsidP="004B3EED">
            <w:pPr>
              <w:pStyle w:val="Corpodetexto2"/>
              <w:ind w:right="-2"/>
              <w:rPr>
                <w:b/>
                <w:i w:val="0"/>
              </w:rPr>
            </w:pPr>
            <w:r w:rsidRPr="004B3EED">
              <w:rPr>
                <w:b/>
                <w:i w:val="0"/>
              </w:rPr>
              <w:t>Participantes</w:t>
            </w:r>
          </w:p>
        </w:tc>
      </w:tr>
      <w:tr w:rsidR="00EB0BAD" w:rsidRPr="004B3EED" w14:paraId="6CB00875" w14:textId="77777777" w:rsidTr="004B3EED">
        <w:trPr>
          <w:jc w:val="center"/>
        </w:trPr>
        <w:tc>
          <w:tcPr>
            <w:tcW w:w="2208" w:type="dxa"/>
            <w:shd w:val="clear" w:color="auto" w:fill="auto"/>
          </w:tcPr>
          <w:p w14:paraId="4DC2A308" w14:textId="77777777" w:rsidR="00EB0BAD" w:rsidRPr="004B3EED" w:rsidRDefault="00EB0BAD" w:rsidP="004B3EED">
            <w:pPr>
              <w:pStyle w:val="Corpodetexto2"/>
              <w:ind w:right="-2"/>
              <w:rPr>
                <w:i w:val="0"/>
              </w:rPr>
            </w:pPr>
            <w:r w:rsidRPr="004B3EED">
              <w:rPr>
                <w:i w:val="0"/>
              </w:rPr>
              <w:t>Treinamento em Linguagem de Programação Java</w:t>
            </w:r>
          </w:p>
        </w:tc>
        <w:tc>
          <w:tcPr>
            <w:tcW w:w="2827" w:type="dxa"/>
            <w:shd w:val="clear" w:color="auto" w:fill="auto"/>
          </w:tcPr>
          <w:p w14:paraId="3EF53AFB" w14:textId="392EF369" w:rsidR="00EB0BAD" w:rsidRPr="004B3EED" w:rsidRDefault="001422A4" w:rsidP="004B3EED">
            <w:pPr>
              <w:pStyle w:val="Corpodetexto2"/>
              <w:ind w:right="-2"/>
              <w:rPr>
                <w:i w:val="0"/>
              </w:rPr>
            </w:pPr>
            <w:r>
              <w:rPr>
                <w:i w:val="0"/>
              </w:rPr>
              <w:t>Rafael do Java</w:t>
            </w:r>
          </w:p>
        </w:tc>
        <w:tc>
          <w:tcPr>
            <w:tcW w:w="2793" w:type="dxa"/>
            <w:shd w:val="clear" w:color="auto" w:fill="auto"/>
          </w:tcPr>
          <w:p w14:paraId="60E47730" w14:textId="748A2C5A" w:rsidR="00EB0BAD" w:rsidRPr="004B3EED" w:rsidRDefault="001422A4" w:rsidP="004B3EED">
            <w:pPr>
              <w:pStyle w:val="Corpodetexto2"/>
              <w:ind w:right="-2"/>
              <w:rPr>
                <w:i w:val="0"/>
              </w:rPr>
            </w:pPr>
            <w:r>
              <w:rPr>
                <w:i w:val="0"/>
              </w:rPr>
              <w:t>Israel Eduardo</w:t>
            </w:r>
          </w:p>
          <w:p w14:paraId="37BD5BA2" w14:textId="1A96FDBA" w:rsidR="00EB0BAD" w:rsidRPr="004B3EED" w:rsidRDefault="001422A4" w:rsidP="004B3EED">
            <w:pPr>
              <w:pStyle w:val="Corpodetexto2"/>
              <w:ind w:right="-2"/>
              <w:rPr>
                <w:i w:val="0"/>
              </w:rPr>
            </w:pPr>
            <w:r>
              <w:rPr>
                <w:i w:val="0"/>
              </w:rPr>
              <w:t>Thiago Ribeiro</w:t>
            </w:r>
          </w:p>
          <w:p w14:paraId="6801A212" w14:textId="45A3C6B1" w:rsidR="00EB0BAD" w:rsidRDefault="00EB0BAD" w:rsidP="004B3EED">
            <w:pPr>
              <w:pStyle w:val="Corpodetexto2"/>
              <w:ind w:right="-2"/>
              <w:rPr>
                <w:i w:val="0"/>
              </w:rPr>
            </w:pPr>
            <w:r w:rsidRPr="004B3EED">
              <w:rPr>
                <w:i w:val="0"/>
              </w:rPr>
              <w:t xml:space="preserve">Thiago </w:t>
            </w:r>
            <w:r w:rsidR="001422A4">
              <w:rPr>
                <w:i w:val="0"/>
              </w:rPr>
              <w:t>São Paulo</w:t>
            </w:r>
          </w:p>
          <w:p w14:paraId="76711E9B" w14:textId="4BB3C141" w:rsidR="001422A4" w:rsidRPr="004B3EED" w:rsidRDefault="001422A4" w:rsidP="004B3EED">
            <w:pPr>
              <w:pStyle w:val="Corpodetexto2"/>
              <w:ind w:right="-2"/>
              <w:rPr>
                <w:i w:val="0"/>
              </w:rPr>
            </w:pPr>
            <w:r>
              <w:rPr>
                <w:i w:val="0"/>
              </w:rPr>
              <w:t>Jhonatan Bitencourt</w:t>
            </w:r>
          </w:p>
        </w:tc>
      </w:tr>
    </w:tbl>
    <w:p w14:paraId="38415CED" w14:textId="77777777" w:rsidR="00E10DFC" w:rsidRPr="00D1396A" w:rsidRDefault="007C3FA7" w:rsidP="00E10DFC">
      <w:pPr>
        <w:pStyle w:val="Legenda"/>
      </w:pPr>
      <w:r>
        <w:t>Tabela 6.</w:t>
      </w:r>
      <w:r w:rsidR="008610DD" w:rsidRPr="00D1396A">
        <w:t>2</w:t>
      </w:r>
      <w:r w:rsidR="00E10DFC" w:rsidRPr="00D1396A">
        <w:t xml:space="preserve"> </w:t>
      </w:r>
      <w:r>
        <w:t>-</w:t>
      </w:r>
      <w:r w:rsidR="00E10DFC" w:rsidRPr="00D1396A">
        <w:t xml:space="preserve"> </w:t>
      </w:r>
      <w:r w:rsidR="00E10DFC" w:rsidRPr="00D1396A">
        <w:rPr>
          <w:b w:val="0"/>
        </w:rPr>
        <w:t>Planejamento dos Treinamentos</w:t>
      </w:r>
    </w:p>
    <w:p w14:paraId="3E96C3A5" w14:textId="77777777" w:rsidR="00095E6B" w:rsidRDefault="00095E6B" w:rsidP="00095E6B">
      <w:pPr>
        <w:pStyle w:val="Ttulo1"/>
        <w:ind w:right="-144"/>
      </w:pPr>
      <w:bookmarkStart w:id="55" w:name="_Toc219797105"/>
      <w:r>
        <w:t>gerenciamento das comunicações</w:t>
      </w:r>
      <w:bookmarkEnd w:id="55"/>
    </w:p>
    <w:p w14:paraId="38DC58B9" w14:textId="77777777" w:rsidR="00DF714F" w:rsidRPr="003B6FFF" w:rsidRDefault="00DF714F" w:rsidP="00DF714F">
      <w:pPr>
        <w:pStyle w:val="Corpodetexto3"/>
        <w:ind w:right="-2"/>
        <w:rPr>
          <w:i w:val="0"/>
        </w:rPr>
      </w:pPr>
      <w:r w:rsidRPr="003B6FFF">
        <w:rPr>
          <w:i w:val="0"/>
        </w:rPr>
        <w:t xml:space="preserve">Esta seção compreende informações relacionadas </w:t>
      </w:r>
      <w:r w:rsidR="00F04E7B">
        <w:rPr>
          <w:i w:val="0"/>
        </w:rPr>
        <w:t xml:space="preserve">à descrição dos artefatos, e </w:t>
      </w:r>
      <w:r w:rsidRPr="003B6FFF">
        <w:rPr>
          <w:i w:val="0"/>
        </w:rPr>
        <w:t>ao controle de documentos do projeto, incluindo seu armazenamento, atuali</w:t>
      </w:r>
      <w:r w:rsidR="00F04E7B">
        <w:rPr>
          <w:i w:val="0"/>
        </w:rPr>
        <w:t>zação e recuperação</w:t>
      </w:r>
      <w:r w:rsidR="00B45E31">
        <w:rPr>
          <w:i w:val="0"/>
        </w:rPr>
        <w:t xml:space="preserve">. </w:t>
      </w:r>
      <w:r w:rsidR="003B6FFF" w:rsidRPr="003B6FFF">
        <w:rPr>
          <w:i w:val="0"/>
        </w:rPr>
        <w:t>O Propósito desta seção é garantir a geração apropriada e oportuna, a coleta, a distribuição, o armazenamento e o controle básico das informações do projeto</w:t>
      </w:r>
      <w:r w:rsidR="003B6FFF">
        <w:rPr>
          <w:i w:val="0"/>
        </w:rPr>
        <w:t>.</w:t>
      </w:r>
    </w:p>
    <w:p w14:paraId="78448B7E" w14:textId="77777777" w:rsidR="00DF714F" w:rsidRPr="00B952BF" w:rsidRDefault="00DF714F" w:rsidP="0075270F">
      <w:pPr>
        <w:pStyle w:val="Ttulo2"/>
      </w:pPr>
      <w:bookmarkStart w:id="56" w:name="_Toc219797106"/>
      <w:r w:rsidRPr="00B952BF">
        <w:t>Artefatos Gerados</w:t>
      </w:r>
      <w:bookmarkEnd w:id="56"/>
    </w:p>
    <w:p w14:paraId="78A85C41" w14:textId="77777777" w:rsidR="00DF714F" w:rsidRDefault="00040E39" w:rsidP="00DF714F">
      <w:pPr>
        <w:ind w:right="-2"/>
      </w:pPr>
      <w:r w:rsidRPr="00A73A97">
        <w:t>Esta subseção descreve a lista de todos os artefatos produzidos durante o desenvolvimento do projeto.</w:t>
      </w:r>
      <w:r w:rsidR="00DF714F" w:rsidRPr="00A73A97">
        <w:t xml:space="preserve"> </w:t>
      </w:r>
      <w:r w:rsidR="00B45E31" w:rsidRPr="00A73A97">
        <w:t xml:space="preserve">Os artefatos representam os documentos </w:t>
      </w:r>
      <w:r w:rsidR="00DA306D">
        <w:t>elaborados</w:t>
      </w:r>
      <w:r w:rsidR="00B45E31" w:rsidRPr="00A73A97">
        <w:t xml:space="preserve"> durante o desenvolvimento do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700"/>
      </w:tblGrid>
      <w:tr w:rsidR="007C3FA7" w:rsidRPr="004B3EED" w14:paraId="138393A8" w14:textId="77777777" w:rsidTr="004B3EED">
        <w:tc>
          <w:tcPr>
            <w:tcW w:w="3510" w:type="dxa"/>
            <w:shd w:val="clear" w:color="auto" w:fill="C0C0C0"/>
          </w:tcPr>
          <w:p w14:paraId="6DE810A3" w14:textId="77777777" w:rsidR="007C3FA7" w:rsidRPr="004B3EED" w:rsidRDefault="007C3FA7" w:rsidP="004B3EED">
            <w:pPr>
              <w:ind w:right="-2"/>
              <w:rPr>
                <w:b/>
              </w:rPr>
            </w:pPr>
            <w:r w:rsidRPr="004B3EED">
              <w:rPr>
                <w:b/>
              </w:rPr>
              <w:t>Nome do Arquivo</w:t>
            </w:r>
          </w:p>
        </w:tc>
        <w:tc>
          <w:tcPr>
            <w:tcW w:w="5700" w:type="dxa"/>
            <w:shd w:val="clear" w:color="auto" w:fill="C0C0C0"/>
          </w:tcPr>
          <w:p w14:paraId="7AD3341F" w14:textId="77777777" w:rsidR="007C3FA7" w:rsidRPr="004B3EED" w:rsidRDefault="007C3FA7" w:rsidP="004B3EED">
            <w:pPr>
              <w:ind w:right="-2"/>
              <w:rPr>
                <w:b/>
              </w:rPr>
            </w:pPr>
            <w:r w:rsidRPr="004B3EED">
              <w:rPr>
                <w:b/>
              </w:rPr>
              <w:t>Descrição do Arquivo</w:t>
            </w:r>
          </w:p>
        </w:tc>
      </w:tr>
      <w:tr w:rsidR="007C3FA7" w14:paraId="0B09E865" w14:textId="77777777" w:rsidTr="004B3EED">
        <w:tc>
          <w:tcPr>
            <w:tcW w:w="3510" w:type="dxa"/>
            <w:shd w:val="clear" w:color="auto" w:fill="auto"/>
          </w:tcPr>
          <w:p w14:paraId="39C45A64" w14:textId="77777777" w:rsidR="007C3FA7" w:rsidRPr="00CA1D32" w:rsidRDefault="005E15FA" w:rsidP="004B3EED">
            <w:pPr>
              <w:ind w:right="-2"/>
            </w:pPr>
            <w:r w:rsidRPr="00CA1D32">
              <w:t>Documento de Requisitos</w:t>
            </w:r>
          </w:p>
        </w:tc>
        <w:tc>
          <w:tcPr>
            <w:tcW w:w="5700" w:type="dxa"/>
            <w:shd w:val="clear" w:color="auto" w:fill="auto"/>
          </w:tcPr>
          <w:p w14:paraId="3CCC774F" w14:textId="77777777" w:rsidR="007C3FA7" w:rsidRPr="00CA1D32" w:rsidRDefault="005E15FA" w:rsidP="004B3EED">
            <w:pPr>
              <w:ind w:right="-2"/>
            </w:pPr>
            <w:r w:rsidRPr="00CA1D32">
              <w:t>Documento que apresenta os requisitos do sistema especificados pelo cliente</w:t>
            </w:r>
          </w:p>
        </w:tc>
      </w:tr>
      <w:tr w:rsidR="005E15FA" w14:paraId="5D9B7CC7" w14:textId="77777777" w:rsidTr="004B3EED">
        <w:tc>
          <w:tcPr>
            <w:tcW w:w="3510" w:type="dxa"/>
            <w:shd w:val="clear" w:color="auto" w:fill="auto"/>
          </w:tcPr>
          <w:p w14:paraId="1625243D" w14:textId="77777777" w:rsidR="005E15FA" w:rsidRPr="00CA1D32" w:rsidRDefault="00CA1D32" w:rsidP="004B3EED">
            <w:pPr>
              <w:ind w:right="-2"/>
            </w:pPr>
            <w:r>
              <w:t>Plano de Projeto</w:t>
            </w:r>
          </w:p>
        </w:tc>
        <w:tc>
          <w:tcPr>
            <w:tcW w:w="5700" w:type="dxa"/>
            <w:shd w:val="clear" w:color="auto" w:fill="auto"/>
          </w:tcPr>
          <w:p w14:paraId="29EBFED2" w14:textId="77777777" w:rsidR="005E15FA" w:rsidRPr="00CA1D32" w:rsidRDefault="005E15FA" w:rsidP="004B3EED">
            <w:pPr>
              <w:ind w:right="-2"/>
            </w:pPr>
            <w:r w:rsidRPr="00CA1D32">
              <w:t>Documento que apresenta diretrizes na finalidade de auxilia</w:t>
            </w:r>
            <w:r w:rsidR="00CA1D32">
              <w:t>r no desenvolvimento do projeto</w:t>
            </w:r>
          </w:p>
        </w:tc>
      </w:tr>
      <w:tr w:rsidR="005E15FA" w14:paraId="7475A23B" w14:textId="77777777" w:rsidTr="004B3EED">
        <w:tc>
          <w:tcPr>
            <w:tcW w:w="3510" w:type="dxa"/>
            <w:shd w:val="clear" w:color="auto" w:fill="auto"/>
          </w:tcPr>
          <w:p w14:paraId="310ECADE" w14:textId="77777777" w:rsidR="005E15FA" w:rsidRPr="00CA1D32" w:rsidRDefault="005E15FA" w:rsidP="004B3EED">
            <w:pPr>
              <w:ind w:right="-2"/>
            </w:pPr>
            <w:r w:rsidRPr="00CA1D32">
              <w:t>Cronograma</w:t>
            </w:r>
            <w:r w:rsidR="002E3297" w:rsidRPr="00CA1D32">
              <w:t xml:space="preserve"> do Projeto</w:t>
            </w:r>
          </w:p>
        </w:tc>
        <w:tc>
          <w:tcPr>
            <w:tcW w:w="5700" w:type="dxa"/>
            <w:shd w:val="clear" w:color="auto" w:fill="auto"/>
          </w:tcPr>
          <w:p w14:paraId="1F8961B2" w14:textId="77777777" w:rsidR="005E15FA" w:rsidRPr="00CA1D32" w:rsidRDefault="005E15FA" w:rsidP="004B3EED">
            <w:pPr>
              <w:ind w:right="-2"/>
            </w:pPr>
            <w:r w:rsidRPr="00CA1D32">
              <w:t>Documento que contém as atividades a serem realizadas durante o desenvolvimento do projeto, bem como, datas estimadas de início e término, e recursos alocado</w:t>
            </w:r>
            <w:r w:rsidR="00CA1D32">
              <w:t>s, para cada uma das atividades</w:t>
            </w:r>
          </w:p>
        </w:tc>
      </w:tr>
      <w:tr w:rsidR="0055031D" w14:paraId="14347AD6" w14:textId="77777777" w:rsidTr="004B3EED">
        <w:tc>
          <w:tcPr>
            <w:tcW w:w="3510" w:type="dxa"/>
            <w:shd w:val="clear" w:color="auto" w:fill="auto"/>
          </w:tcPr>
          <w:p w14:paraId="5FDDB6F4" w14:textId="77777777" w:rsidR="0055031D" w:rsidRPr="00CA1D32" w:rsidRDefault="0055031D" w:rsidP="00CB0910">
            <w:r w:rsidRPr="00CA1D32">
              <w:t>Tabela de Estimativa de Atividades</w:t>
            </w:r>
          </w:p>
        </w:tc>
        <w:tc>
          <w:tcPr>
            <w:tcW w:w="5700" w:type="dxa"/>
            <w:shd w:val="clear" w:color="auto" w:fill="auto"/>
          </w:tcPr>
          <w:p w14:paraId="57C0A2DA" w14:textId="77777777" w:rsidR="0055031D" w:rsidRPr="00CA1D32" w:rsidRDefault="0055031D" w:rsidP="00CB0910">
            <w:r w:rsidRPr="00CA1D32">
              <w:t>Documento que auxilia na estimativa do tempo de elaboração das atividades do projeto</w:t>
            </w:r>
          </w:p>
        </w:tc>
      </w:tr>
    </w:tbl>
    <w:p w14:paraId="3C591DF6" w14:textId="77777777" w:rsidR="00E52035" w:rsidRPr="00D1396A" w:rsidRDefault="00E52035" w:rsidP="00E52035">
      <w:pPr>
        <w:pStyle w:val="Legenda"/>
      </w:pPr>
      <w:r>
        <w:lastRenderedPageBreak/>
        <w:t>Tabela 7.1</w:t>
      </w:r>
      <w:r w:rsidRPr="00D1396A">
        <w:t xml:space="preserve"> </w:t>
      </w:r>
      <w:r>
        <w:t>–</w:t>
      </w:r>
      <w:r w:rsidRPr="00D1396A">
        <w:t xml:space="preserve"> </w:t>
      </w:r>
      <w:r>
        <w:rPr>
          <w:b w:val="0"/>
        </w:rPr>
        <w:t>Lista de Artefatos do Projeto</w:t>
      </w:r>
    </w:p>
    <w:p w14:paraId="41DF4560" w14:textId="77777777" w:rsidR="00DF714F" w:rsidRPr="00DF714F" w:rsidRDefault="00DF714F" w:rsidP="0075270F">
      <w:pPr>
        <w:pStyle w:val="Ttulo2"/>
      </w:pPr>
      <w:bookmarkStart w:id="57" w:name="_Toc219797107"/>
      <w:r>
        <w:t>Controles de Documentos e Dados</w:t>
      </w:r>
      <w:bookmarkEnd w:id="57"/>
    </w:p>
    <w:p w14:paraId="2D755A01" w14:textId="77777777" w:rsidR="00E25E21" w:rsidRDefault="00C8093A" w:rsidP="00DF714F">
      <w:r w:rsidRPr="00DA34D3">
        <w:t>Esta subseção mostra a estrutura de pastas utilizada para o armazenamento dos arquivos produzidos durante o desenvolvimento do projeto.</w:t>
      </w:r>
      <w:r w:rsidR="00E25E21">
        <w:t xml:space="preserve"> </w:t>
      </w:r>
    </w:p>
    <w:p w14:paraId="0A0AA1F2" w14:textId="2BD232EB" w:rsidR="000C1DCE" w:rsidRDefault="00E227C0" w:rsidP="008A39A4">
      <w:pPr>
        <w:jc w:val="center"/>
      </w:pPr>
      <w:r>
        <w:pict w14:anchorId="39F82136">
          <v:shape id="_x0000_i1028" type="#_x0000_t75" style="width:103.5pt;height:53.25pt">
            <v:imagedata r:id="rId11" o:title=""/>
          </v:shape>
        </w:pict>
      </w:r>
    </w:p>
    <w:p w14:paraId="54F382A0" w14:textId="77777777" w:rsidR="00AB2BE0" w:rsidRPr="005E15FA" w:rsidRDefault="00AB2BE0" w:rsidP="00AB2BE0">
      <w:pPr>
        <w:jc w:val="center"/>
        <w:rPr>
          <w:sz w:val="20"/>
        </w:rPr>
      </w:pPr>
      <w:r w:rsidRPr="005E15FA">
        <w:rPr>
          <w:b/>
          <w:sz w:val="20"/>
        </w:rPr>
        <w:t>Figura 7.1</w:t>
      </w:r>
      <w:r w:rsidRPr="005E15FA">
        <w:rPr>
          <w:sz w:val="20"/>
        </w:rPr>
        <w:t>: Estrutura de Pastas do Projeto</w:t>
      </w:r>
    </w:p>
    <w:p w14:paraId="1CE7196E" w14:textId="77777777" w:rsidR="009A5083" w:rsidRDefault="009A5083" w:rsidP="009A5083">
      <w:pPr>
        <w:numPr>
          <w:ilvl w:val="0"/>
          <w:numId w:val="11"/>
        </w:numPr>
        <w:tabs>
          <w:tab w:val="clear" w:pos="454"/>
          <w:tab w:val="num" w:pos="360"/>
        </w:tabs>
        <w:ind w:left="360" w:hanging="360"/>
      </w:pPr>
      <w:proofErr w:type="spellStart"/>
      <w:r>
        <w:rPr>
          <w:b/>
        </w:rPr>
        <w:t>Codigos</w:t>
      </w:r>
      <w:proofErr w:type="spellEnd"/>
      <w:r>
        <w:rPr>
          <w:b/>
        </w:rPr>
        <w:t xml:space="preserve">: </w:t>
      </w:r>
      <w:r>
        <w:t>pasta que irá conter o código fonte da versão atual do sistema;</w:t>
      </w:r>
    </w:p>
    <w:p w14:paraId="68C75A9D" w14:textId="77777777" w:rsidR="009A5083" w:rsidRDefault="009A5083" w:rsidP="009A5083">
      <w:pPr>
        <w:numPr>
          <w:ilvl w:val="0"/>
          <w:numId w:val="11"/>
        </w:numPr>
        <w:tabs>
          <w:tab w:val="clear" w:pos="454"/>
          <w:tab w:val="num" w:pos="360"/>
        </w:tabs>
        <w:ind w:left="360" w:hanging="360"/>
      </w:pPr>
      <w:r>
        <w:rPr>
          <w:b/>
        </w:rPr>
        <w:t xml:space="preserve">Documentos: </w:t>
      </w:r>
      <w:r>
        <w:t xml:space="preserve">pasta que irá conter toda a documentação do projeto. Isto inclui os documentos </w:t>
      </w:r>
      <w:r w:rsidR="00693647">
        <w:t>gerencias,</w:t>
      </w:r>
      <w:r>
        <w:t xml:space="preserve"> tais como</w:t>
      </w:r>
      <w:r w:rsidR="00693647">
        <w:t>:</w:t>
      </w:r>
      <w:r>
        <w:t xml:space="preserve"> cronograma</w:t>
      </w:r>
      <w:r w:rsidR="002E3297">
        <w:t xml:space="preserve"> do projeto</w:t>
      </w:r>
      <w:r w:rsidR="00A351F3">
        <w:t>,</w:t>
      </w:r>
      <w:r>
        <w:t xml:space="preserve"> plano de projeto e documento de </w:t>
      </w:r>
      <w:r w:rsidR="00A351F3">
        <w:t>requisitos</w:t>
      </w:r>
      <w:r>
        <w:t>;</w:t>
      </w:r>
    </w:p>
    <w:p w14:paraId="42EC2814" w14:textId="77777777" w:rsidR="00A351F3" w:rsidRDefault="00A351F3" w:rsidP="009A5083">
      <w:pPr>
        <w:numPr>
          <w:ilvl w:val="0"/>
          <w:numId w:val="11"/>
        </w:numPr>
        <w:tabs>
          <w:tab w:val="clear" w:pos="454"/>
          <w:tab w:val="num" w:pos="360"/>
        </w:tabs>
        <w:ind w:left="360" w:hanging="360"/>
      </w:pPr>
      <w:r>
        <w:rPr>
          <w:b/>
        </w:rPr>
        <w:t>Modelagem:</w:t>
      </w:r>
      <w:r>
        <w:t xml:space="preserve"> pasta que irá conter os diagramas de modelagem</w:t>
      </w:r>
      <w:r w:rsidR="00693647">
        <w:t xml:space="preserve"> do sistema, bem como as descrições dos casos de uso;</w:t>
      </w:r>
    </w:p>
    <w:p w14:paraId="78CA6872" w14:textId="77777777" w:rsidR="00DF714F" w:rsidRPr="00DF714F" w:rsidRDefault="00DF714F" w:rsidP="0075270F">
      <w:pPr>
        <w:pStyle w:val="Ttulo2"/>
      </w:pPr>
      <w:bookmarkStart w:id="58" w:name="_Toc219797108"/>
      <w:r w:rsidRPr="00DF714F">
        <w:t xml:space="preserve">Armazenamento, </w:t>
      </w:r>
      <w:r w:rsidR="00F00FD1">
        <w:t>C</w:t>
      </w:r>
      <w:r w:rsidRPr="00DF714F">
        <w:t xml:space="preserve">ópia, </w:t>
      </w:r>
      <w:r w:rsidR="00F00FD1">
        <w:t>R</w:t>
      </w:r>
      <w:r w:rsidRPr="00DF714F">
        <w:t xml:space="preserve">ecuperação e </w:t>
      </w:r>
      <w:r w:rsidR="00F00FD1">
        <w:t>P</w:t>
      </w:r>
      <w:r w:rsidRPr="00DF714F">
        <w:t>reservação</w:t>
      </w:r>
      <w:bookmarkEnd w:id="58"/>
    </w:p>
    <w:p w14:paraId="0815CDCF" w14:textId="71B1EED7" w:rsidR="002F411A" w:rsidRDefault="002F411A" w:rsidP="002F411A">
      <w:pPr>
        <w:ind w:right="-144"/>
      </w:pPr>
      <w:r>
        <w:t>Os arquivos relacionados ao projeto ser</w:t>
      </w:r>
      <w:r w:rsidR="00E9747E">
        <w:t xml:space="preserve">ão armazenados em um projeto da Ferramenta de Gerência de Configuração </w:t>
      </w:r>
      <w:proofErr w:type="spellStart"/>
      <w:r>
        <w:t>Subversion</w:t>
      </w:r>
      <w:proofErr w:type="spellEnd"/>
      <w:r>
        <w:t xml:space="preserve">. Para acessar o repositório, deve ser utilizada a ferramenta </w:t>
      </w:r>
      <w:r w:rsidR="001422A4">
        <w:t>GitHub</w:t>
      </w:r>
      <w:r>
        <w:t>.</w:t>
      </w:r>
    </w:p>
    <w:p w14:paraId="4785435C" w14:textId="77777777" w:rsidR="009C218C" w:rsidRPr="009C218C" w:rsidRDefault="002F411A" w:rsidP="00DF714F">
      <w:pPr>
        <w:ind w:right="-144"/>
      </w:pPr>
      <w:r>
        <w:t>Serão realizados backups diariamente pelo Gerente de Infra-estrutura da Organização.</w:t>
      </w:r>
    </w:p>
    <w:p w14:paraId="5E75ECFF" w14:textId="77777777" w:rsidR="00A820A6" w:rsidRDefault="00B12922">
      <w:pPr>
        <w:pStyle w:val="Ttulo1"/>
        <w:ind w:right="-2"/>
      </w:pPr>
      <w:bookmarkStart w:id="59" w:name="_Toc487017251"/>
      <w:bookmarkStart w:id="60" w:name="_Toc219797109"/>
      <w:bookmarkStart w:id="61" w:name="_Ref471394537"/>
      <w:bookmarkStart w:id="62" w:name="_Toc467473442"/>
      <w:bookmarkStart w:id="63" w:name="_Toc467473974"/>
      <w:bookmarkStart w:id="64" w:name="_Toc467477713"/>
      <w:bookmarkStart w:id="65" w:name="_Toc467494867"/>
      <w:bookmarkStart w:id="66" w:name="_Toc467495237"/>
      <w:bookmarkStart w:id="67" w:name="_Toc468086045"/>
      <w:bookmarkStart w:id="68" w:name="_Toc475507696"/>
      <w:r>
        <w:t>gerenciamento</w:t>
      </w:r>
      <w:r w:rsidR="00A820A6">
        <w:t xml:space="preserve"> de risco</w:t>
      </w:r>
      <w:bookmarkEnd w:id="59"/>
      <w:bookmarkEnd w:id="60"/>
    </w:p>
    <w:p w14:paraId="6D11E4E6" w14:textId="77777777" w:rsidR="00A820A6" w:rsidRPr="00146F07" w:rsidRDefault="00A820A6">
      <w:pPr>
        <w:ind w:right="-2"/>
      </w:pPr>
      <w:r w:rsidRPr="00146F07">
        <w:t>Esta seção compreende um plano de gerência de riscos potenciais para o desenvolvimento do projeto, incluindo análise de riscos, possíveis dependências e problemas associados com o desenvolvimento, que possam impactar na qualidade do produto final. Ações corretivas e preventivas devem ser planejadas.</w:t>
      </w:r>
    </w:p>
    <w:p w14:paraId="62874BD5" w14:textId="77777777" w:rsidR="00741197" w:rsidRDefault="00741197" w:rsidP="00741197">
      <w:pPr>
        <w:pStyle w:val="Ttulo2"/>
      </w:pPr>
      <w:bookmarkStart w:id="69" w:name="_Toc219797110"/>
      <w:r>
        <w:t>Análise dos Riscos</w:t>
      </w:r>
      <w:bookmarkEnd w:id="69"/>
    </w:p>
    <w:p w14:paraId="7B750304" w14:textId="77777777" w:rsidR="00533A3D" w:rsidRDefault="005C1D82" w:rsidP="00533A3D">
      <w:r>
        <w:t>Nesta subseção c</w:t>
      </w:r>
      <w:r w:rsidR="00533A3D">
        <w:t xml:space="preserve">ada risco </w:t>
      </w:r>
      <w:r>
        <w:t>é</w:t>
      </w:r>
      <w:r w:rsidR="00412D17">
        <w:t xml:space="preserve"> identificado</w:t>
      </w:r>
      <w:r w:rsidR="00533A3D">
        <w:t xml:space="preserve"> e classi</w:t>
      </w:r>
      <w:r w:rsidR="00AA4B45">
        <w:t xml:space="preserve">ficado </w:t>
      </w:r>
      <w:r>
        <w:t>por intermédio</w:t>
      </w:r>
      <w:r w:rsidR="00AA4B45">
        <w:t xml:space="preserve"> da tabela abaixo:</w:t>
      </w:r>
    </w:p>
    <w:p w14:paraId="5301AC15" w14:textId="77777777" w:rsidR="00533A3D" w:rsidRDefault="00533A3D" w:rsidP="003E3DC7">
      <w:pPr>
        <w:pStyle w:val="Contedodatabela"/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</w:pBd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Gerenciamento de Risco </w:t>
      </w:r>
    </w:p>
    <w:p w14:paraId="023396BF" w14:textId="77777777" w:rsidR="00533A3D" w:rsidRDefault="00533A3D" w:rsidP="003E3DC7">
      <w:pPr>
        <w:pStyle w:val="Contedodatabela"/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Declaração do Risco: condição e conseqüência do risco</w:t>
      </w:r>
    </w:p>
    <w:p w14:paraId="102ACD32" w14:textId="77777777" w:rsidR="00533A3D" w:rsidRDefault="00533A3D" w:rsidP="003E3DC7">
      <w:pPr>
        <w:pStyle w:val="Contedodatabela"/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P (Probabilidade): probabilidade de acontecer o risco (1-baixa, 2-média, 3-alta)</w:t>
      </w:r>
    </w:p>
    <w:p w14:paraId="550EA64C" w14:textId="77777777" w:rsidR="00533A3D" w:rsidRDefault="00533A3D" w:rsidP="003E3DC7">
      <w:pPr>
        <w:pStyle w:val="Contedodatabela"/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I (Impacto): perda ou prejuízo caso o risco aconteça (1-baixa, 2-média, 3-alta)</w:t>
      </w:r>
    </w:p>
    <w:p w14:paraId="2E0E85C1" w14:textId="77777777" w:rsidR="00533A3D" w:rsidRDefault="00533A3D" w:rsidP="003E3DC7">
      <w:pPr>
        <w:pStyle w:val="Contedodatabela"/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E (Exposição): P x I, escala utilizada para classificar os riscos (mais alto = mais perigoso)</w:t>
      </w:r>
    </w:p>
    <w:p w14:paraId="7E2E1646" w14:textId="77777777" w:rsidR="00533A3D" w:rsidRDefault="00533A3D" w:rsidP="003E3DC7">
      <w:pPr>
        <w:pStyle w:val="Contedodatabela"/>
        <w:keepNext/>
        <w:pBdr>
          <w:top w:val="single" w:sz="12" w:space="1" w:color="000000"/>
          <w:left w:val="single" w:sz="12" w:space="5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026A3A" w:rsidRPr="004B3EED" w14:paraId="3811F1F7" w14:textId="77777777" w:rsidTr="004B3EED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14:paraId="4919817A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b/>
                <w:i/>
                <w:sz w:val="20"/>
              </w:rPr>
            </w:pPr>
            <w:r w:rsidRPr="004B3EED">
              <w:rPr>
                <w:rFonts w:ascii="Times New Roman" w:hAnsi="Times New Roman"/>
                <w:b/>
                <w:i/>
                <w:sz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14:paraId="7288FD82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4B3EED">
              <w:rPr>
                <w:rFonts w:ascii="Times New Roman" w:hAnsi="Times New Roman"/>
                <w:b/>
                <w:sz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14:paraId="0C725C6A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4B3EED">
              <w:rPr>
                <w:rFonts w:ascii="Times New Roman" w:hAnsi="Times New Roman"/>
                <w:b/>
                <w:sz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14:paraId="1A500F79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4B3EED">
              <w:rPr>
                <w:rFonts w:ascii="Times New Roman" w:hAnsi="Times New Roman"/>
                <w:b/>
                <w:sz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14:paraId="0C6E5AF2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4B3EED">
              <w:rPr>
                <w:rFonts w:ascii="Times New Roman" w:hAnsi="Times New Roman"/>
                <w:b/>
                <w:sz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14:paraId="00A39C0F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4B3EED">
              <w:rPr>
                <w:rFonts w:ascii="Times New Roman" w:hAnsi="Times New Roman"/>
                <w:b/>
                <w:sz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14:paraId="1FA68A06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4B3EED">
              <w:rPr>
                <w:rFonts w:ascii="Times New Roman" w:hAnsi="Times New Roman"/>
                <w:b/>
                <w:sz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14:paraId="5309BFDA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4B3EED">
              <w:rPr>
                <w:rFonts w:ascii="Times New Roman" w:hAnsi="Times New Roman"/>
                <w:b/>
                <w:sz w:val="20"/>
              </w:rPr>
              <w:t>Data</w:t>
            </w:r>
          </w:p>
        </w:tc>
      </w:tr>
      <w:tr w:rsidR="00026A3A" w:rsidRPr="004B3EED" w14:paraId="7DE32CE9" w14:textId="77777777" w:rsidTr="004B3EED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7C51C5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59BF84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 xml:space="preserve">Recursos compartilhados serem requisitados em </w:t>
            </w:r>
            <w:r w:rsidRPr="004B3EED">
              <w:rPr>
                <w:rFonts w:ascii="Times New Roman" w:hAnsi="Times New Roman"/>
                <w:sz w:val="20"/>
              </w:rPr>
              <w:lastRenderedPageBreak/>
              <w:t>outras atividades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519B2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lastRenderedPageBreak/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87AD7D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17567F" w14:textId="77777777" w:rsidR="00026A3A" w:rsidRPr="004B3EED" w:rsidRDefault="00026A3A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5E27EB" w14:textId="77777777" w:rsidR="005D41F0" w:rsidRPr="004B3EED" w:rsidRDefault="005D41F0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 xml:space="preserve">O gerente de projeto gerencia outros projetos da </w:t>
            </w:r>
            <w:r w:rsidRPr="004B3EED">
              <w:rPr>
                <w:rFonts w:ascii="Times New Roman" w:hAnsi="Times New Roman"/>
                <w:sz w:val="20"/>
              </w:rPr>
              <w:lastRenderedPageBreak/>
              <w:t>organização.</w:t>
            </w:r>
          </w:p>
          <w:p w14:paraId="522E3DC8" w14:textId="77777777" w:rsidR="00026A3A" w:rsidRPr="004B3EED" w:rsidRDefault="005D41F0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Os recursos de desenvolvimento podem ser alocados em outros projetos.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051293" w14:textId="20A0C823" w:rsidR="00026A3A" w:rsidRPr="004B3EED" w:rsidRDefault="001422A4" w:rsidP="004B3EED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Jhonatan Bitencourt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A660FB" w14:textId="787A9484" w:rsidR="00026A3A" w:rsidRPr="004B3EED" w:rsidRDefault="001422A4" w:rsidP="004B3EED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</w:t>
            </w:r>
            <w:r w:rsidR="00026A3A" w:rsidRPr="004B3EED">
              <w:rPr>
                <w:rFonts w:ascii="Times New Roman" w:hAnsi="Times New Roman"/>
                <w:sz w:val="20"/>
              </w:rPr>
              <w:t>/</w:t>
            </w:r>
            <w:r w:rsidR="00C971FB" w:rsidRPr="004B3EED"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4</w:t>
            </w:r>
            <w:r w:rsidR="00026A3A" w:rsidRPr="004B3EED">
              <w:rPr>
                <w:rFonts w:ascii="Times New Roman" w:hAnsi="Times New Roman"/>
                <w:sz w:val="20"/>
              </w:rPr>
              <w:t>/</w:t>
            </w:r>
            <w:r w:rsidR="00C971FB" w:rsidRPr="004B3EED"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z w:val="20"/>
              </w:rPr>
              <w:t>21</w:t>
            </w:r>
          </w:p>
        </w:tc>
      </w:tr>
      <w:tr w:rsidR="005D41F0" w:rsidRPr="004B3EED" w14:paraId="277CC94E" w14:textId="77777777" w:rsidTr="004B3EED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3EDB89" w14:textId="77777777" w:rsidR="005D41F0" w:rsidRPr="004B3EED" w:rsidRDefault="005D41F0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78D807" w14:textId="77777777" w:rsidR="005D41F0" w:rsidRPr="004B3EED" w:rsidRDefault="005D41F0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Recursos humanos com pouca experiência na tecnologia do projeto.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048CC4" w14:textId="77777777" w:rsidR="005D41F0" w:rsidRPr="004B3EED" w:rsidRDefault="005D41F0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8F75F" w14:textId="77777777" w:rsidR="005D41F0" w:rsidRPr="004B3EED" w:rsidRDefault="005D41F0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6CBE2" w14:textId="77777777" w:rsidR="005D41F0" w:rsidRPr="004B3EED" w:rsidRDefault="005D41F0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864CF" w14:textId="1D5F72FB" w:rsidR="005D41F0" w:rsidRPr="004B3EED" w:rsidRDefault="005D41F0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 xml:space="preserve">O programador </w:t>
            </w:r>
            <w:r w:rsidR="00D46394">
              <w:rPr>
                <w:rFonts w:ascii="Times New Roman" w:hAnsi="Times New Roman"/>
                <w:sz w:val="20"/>
              </w:rPr>
              <w:t xml:space="preserve">Israel Eduardo </w:t>
            </w:r>
            <w:r w:rsidRPr="004B3EED">
              <w:rPr>
                <w:rFonts w:ascii="Times New Roman" w:hAnsi="Times New Roman"/>
                <w:sz w:val="20"/>
              </w:rPr>
              <w:t>possui pouca experiência na tecnologia do projeto.</w:t>
            </w:r>
          </w:p>
          <w:p w14:paraId="0CA02C86" w14:textId="77777777" w:rsidR="005D41F0" w:rsidRPr="004B3EED" w:rsidRDefault="005D41F0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Tal risco faz com que outras pessoas sejam responsáveis por auxiliá-los, causando atraso no projeto.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D8C38E" w14:textId="31D56515" w:rsidR="005D41F0" w:rsidRPr="004B3EED" w:rsidRDefault="00D46394" w:rsidP="004B3EED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Jhonatan Bitencourt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D3053D" w14:textId="15B3223C" w:rsidR="005D41F0" w:rsidRPr="004B3EED" w:rsidRDefault="00D46394" w:rsidP="004B3EED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</w:t>
            </w:r>
            <w:r w:rsidR="005D41F0" w:rsidRPr="004B3EED">
              <w:rPr>
                <w:rFonts w:ascii="Times New Roman" w:hAnsi="Times New Roman"/>
                <w:sz w:val="20"/>
              </w:rPr>
              <w:t>/0</w:t>
            </w:r>
            <w:r>
              <w:rPr>
                <w:rFonts w:ascii="Times New Roman" w:hAnsi="Times New Roman"/>
                <w:sz w:val="20"/>
              </w:rPr>
              <w:t>4</w:t>
            </w:r>
            <w:r w:rsidR="005D41F0" w:rsidRPr="004B3EED">
              <w:rPr>
                <w:rFonts w:ascii="Times New Roman" w:hAnsi="Times New Roman"/>
                <w:sz w:val="20"/>
              </w:rPr>
              <w:t>/20</w:t>
            </w:r>
            <w:r>
              <w:rPr>
                <w:rFonts w:ascii="Times New Roman" w:hAnsi="Times New Roman"/>
                <w:sz w:val="20"/>
              </w:rPr>
              <w:t>21</w:t>
            </w:r>
          </w:p>
        </w:tc>
      </w:tr>
      <w:tr w:rsidR="005D41F0" w:rsidRPr="004B3EED" w14:paraId="0F1D83A6" w14:textId="77777777" w:rsidTr="004B3EED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438E7F" w14:textId="77777777" w:rsidR="005D41F0" w:rsidRPr="004B3EED" w:rsidRDefault="005D41F0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BEA42F" w14:textId="77777777" w:rsidR="005D41F0" w:rsidRPr="004B3EED" w:rsidRDefault="009E3A3C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Restrições de tempo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D7744" w14:textId="77777777" w:rsidR="005D41F0" w:rsidRPr="004B3EED" w:rsidRDefault="009E3A3C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C53D85" w14:textId="77777777" w:rsidR="005D41F0" w:rsidRPr="004B3EED" w:rsidRDefault="009E3A3C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D62502" w14:textId="77777777" w:rsidR="005D41F0" w:rsidRPr="004B3EED" w:rsidRDefault="009E3A3C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5683C8" w14:textId="77777777" w:rsidR="005D41F0" w:rsidRPr="004B3EED" w:rsidRDefault="009E3A3C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A contratante possui uma restrição em relação às datas de entrega das iterações.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0A897D" w14:textId="4EFCD844" w:rsidR="005D41F0" w:rsidRPr="004B3EED" w:rsidRDefault="00D46394" w:rsidP="004B3EED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Jhonatan Bitencourt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967BE" w14:textId="647F57CE" w:rsidR="005D41F0" w:rsidRPr="004B3EED" w:rsidRDefault="00D46394" w:rsidP="004B3EED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</w:t>
            </w:r>
            <w:r w:rsidR="009E3A3C" w:rsidRPr="004B3EED">
              <w:rPr>
                <w:rFonts w:ascii="Times New Roman" w:hAnsi="Times New Roman"/>
                <w:sz w:val="20"/>
              </w:rPr>
              <w:t>/0</w:t>
            </w:r>
            <w:r>
              <w:rPr>
                <w:rFonts w:ascii="Times New Roman" w:hAnsi="Times New Roman"/>
                <w:sz w:val="20"/>
              </w:rPr>
              <w:t>4</w:t>
            </w:r>
            <w:r w:rsidR="009E3A3C" w:rsidRPr="004B3EED">
              <w:rPr>
                <w:rFonts w:ascii="Times New Roman" w:hAnsi="Times New Roman"/>
                <w:sz w:val="20"/>
              </w:rPr>
              <w:t>/20</w:t>
            </w:r>
            <w:r>
              <w:rPr>
                <w:rFonts w:ascii="Times New Roman" w:hAnsi="Times New Roman"/>
                <w:sz w:val="20"/>
              </w:rPr>
              <w:t>21</w:t>
            </w:r>
          </w:p>
        </w:tc>
      </w:tr>
    </w:tbl>
    <w:p w14:paraId="7A501D71" w14:textId="77777777" w:rsidR="00533A3D" w:rsidRDefault="00533A3D" w:rsidP="00533A3D">
      <w:pPr>
        <w:pStyle w:val="Legenda"/>
        <w:rPr>
          <w:b w:val="0"/>
        </w:rPr>
      </w:pPr>
      <w:bookmarkStart w:id="70" w:name="_Toc107106273"/>
      <w:r>
        <w:t xml:space="preserve">Tabela </w:t>
      </w:r>
      <w:r w:rsidR="0078560D">
        <w:t>8</w:t>
      </w:r>
      <w:r>
        <w:t xml:space="preserve">. </w:t>
      </w:r>
      <w:r w:rsidR="00E227C0">
        <w:fldChar w:fldCharType="begin"/>
      </w:r>
      <w:r w:rsidR="00E227C0">
        <w:instrText xml:space="preserve"> SEQ Tabela_6. \* ARABIC </w:instrText>
      </w:r>
      <w:r w:rsidR="00E227C0">
        <w:fldChar w:fldCharType="separate"/>
      </w:r>
      <w:r w:rsidR="0067520F">
        <w:rPr>
          <w:noProof/>
        </w:rPr>
        <w:t>1</w:t>
      </w:r>
      <w:r w:rsidR="00E227C0">
        <w:rPr>
          <w:noProof/>
        </w:rPr>
        <w:fldChar w:fldCharType="end"/>
      </w:r>
      <w:r>
        <w:t xml:space="preserve"> – </w:t>
      </w:r>
      <w:r w:rsidRPr="003E42D0">
        <w:rPr>
          <w:b w:val="0"/>
        </w:rPr>
        <w:t>Riscos identificados e classificação</w:t>
      </w:r>
      <w:bookmarkEnd w:id="70"/>
    </w:p>
    <w:p w14:paraId="6E866358" w14:textId="77777777" w:rsidR="00B41D99" w:rsidRDefault="00B41D99" w:rsidP="00B41D99">
      <w:pPr>
        <w:pStyle w:val="Ttulo2"/>
      </w:pPr>
      <w:bookmarkStart w:id="71" w:name="_Toc110933840"/>
      <w:bookmarkStart w:id="72" w:name="_Toc219797111"/>
      <w:r>
        <w:t>Resposta aos Riscos</w:t>
      </w:r>
      <w:bookmarkEnd w:id="71"/>
      <w:bookmarkEnd w:id="72"/>
    </w:p>
    <w:p w14:paraId="349E2B5E" w14:textId="77777777" w:rsidR="00533A3D" w:rsidRDefault="005C1D82">
      <w:pPr>
        <w:ind w:right="-2"/>
      </w:pPr>
      <w:r w:rsidRPr="005C1D82">
        <w:t>Nest</w:t>
      </w:r>
      <w:r>
        <w:t>a</w:t>
      </w:r>
      <w:r w:rsidRPr="005C1D82">
        <w:t xml:space="preserve"> subseção são descritas </w:t>
      </w:r>
      <w:r w:rsidR="00B41D99" w:rsidRPr="005C1D82">
        <w:t>as respostas</w:t>
      </w:r>
      <w:r w:rsidR="00A71403" w:rsidRPr="005C1D82">
        <w:t>, ou ações corretiv</w:t>
      </w:r>
      <w:r w:rsidR="00A40C6D" w:rsidRPr="005C1D82">
        <w:t>a</w:t>
      </w:r>
      <w:r w:rsidR="00A71403" w:rsidRPr="005C1D82">
        <w:t>s,</w:t>
      </w:r>
      <w:r w:rsidR="00B41D99" w:rsidRPr="005C1D82">
        <w:t xml:space="preserve"> aos riscos </w:t>
      </w:r>
      <w:r w:rsidR="00A71403" w:rsidRPr="005C1D82">
        <w:t>identificados na seção anterior</w:t>
      </w:r>
      <w:r w:rsidRPr="005C1D82">
        <w:t>.</w:t>
      </w:r>
    </w:p>
    <w:tbl>
      <w:tblPr>
        <w:tblW w:w="928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820"/>
      </w:tblGrid>
      <w:tr w:rsidR="00D875E3" w:rsidRPr="004B3EED" w14:paraId="6C1A54B4" w14:textId="77777777" w:rsidTr="004B3EED">
        <w:tc>
          <w:tcPr>
            <w:tcW w:w="468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14:paraId="32F28D7D" w14:textId="77777777" w:rsidR="00D875E3" w:rsidRPr="004B3EED" w:rsidRDefault="00D875E3" w:rsidP="004B3EED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4B3EED">
              <w:rPr>
                <w:rFonts w:ascii="Times New Roman" w:hAnsi="Times New Roman"/>
                <w:b/>
                <w:sz w:val="20"/>
              </w:rPr>
              <w:t>#</w:t>
            </w:r>
          </w:p>
        </w:tc>
        <w:tc>
          <w:tcPr>
            <w:tcW w:w="882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14:paraId="1E2AD42C" w14:textId="77777777" w:rsidR="00D875E3" w:rsidRPr="004B3EED" w:rsidRDefault="00D875E3" w:rsidP="004B3EED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4B3EED">
              <w:rPr>
                <w:rFonts w:ascii="Times New Roman" w:hAnsi="Times New Roman"/>
                <w:b/>
                <w:sz w:val="20"/>
              </w:rPr>
              <w:t>Ações Corretivas</w:t>
            </w:r>
          </w:p>
        </w:tc>
      </w:tr>
      <w:tr w:rsidR="00D875E3" w:rsidRPr="004B3EED" w14:paraId="6DE4E719" w14:textId="77777777" w:rsidTr="004B3EED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306A7C" w14:textId="77777777" w:rsidR="00D875E3" w:rsidRPr="004B3EED" w:rsidRDefault="00D875E3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7202DE" w14:textId="14D86881" w:rsidR="00D875E3" w:rsidRPr="004B3EED" w:rsidRDefault="00D875E3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Contratar pessoas para suprir as atividades fora do projeto que estariam inviabilizando a participação do recurso no projeto.</w:t>
            </w:r>
          </w:p>
        </w:tc>
      </w:tr>
      <w:tr w:rsidR="00D875E3" w:rsidRPr="004B3EED" w14:paraId="12F21575" w14:textId="77777777" w:rsidTr="004B3EED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828BDE" w14:textId="77777777" w:rsidR="00D875E3" w:rsidRPr="004B3EED" w:rsidRDefault="00D875E3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3C78C7" w14:textId="3A8516A7" w:rsidR="00D875E3" w:rsidRPr="004B3EED" w:rsidRDefault="007F2E69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 xml:space="preserve">O Programador </w:t>
            </w:r>
            <w:r w:rsidR="00D46394">
              <w:rPr>
                <w:rFonts w:ascii="Times New Roman" w:hAnsi="Times New Roman"/>
                <w:sz w:val="20"/>
              </w:rPr>
              <w:t>Thiago Ribeiro</w:t>
            </w:r>
            <w:r w:rsidRPr="004B3EED">
              <w:rPr>
                <w:rFonts w:ascii="Times New Roman" w:hAnsi="Times New Roman"/>
                <w:sz w:val="20"/>
              </w:rPr>
              <w:t xml:space="preserve"> será o responsável por responder as dúvidas de </w:t>
            </w:r>
            <w:r w:rsidR="00D46394">
              <w:rPr>
                <w:rFonts w:ascii="Times New Roman" w:hAnsi="Times New Roman"/>
                <w:sz w:val="20"/>
              </w:rPr>
              <w:t>Israel Eduardo</w:t>
            </w:r>
            <w:r w:rsidRPr="004B3EED">
              <w:rPr>
                <w:rFonts w:ascii="Times New Roman" w:hAnsi="Times New Roman"/>
                <w:sz w:val="20"/>
              </w:rPr>
              <w:t xml:space="preserve"> na tecnologia do projeto. Ele será o responsável por auxiliá-lo com tais questões.</w:t>
            </w:r>
          </w:p>
        </w:tc>
      </w:tr>
      <w:tr w:rsidR="00D875E3" w:rsidRPr="004B3EED" w14:paraId="52AA7032" w14:textId="77777777" w:rsidTr="004B3EED">
        <w:tc>
          <w:tcPr>
            <w:tcW w:w="468" w:type="dxa"/>
            <w:tcBorders>
              <w:top w:val="single" w:sz="4" w:space="0" w:color="auto"/>
            </w:tcBorders>
            <w:shd w:val="clear" w:color="auto" w:fill="auto"/>
          </w:tcPr>
          <w:p w14:paraId="6C2DDA18" w14:textId="77777777" w:rsidR="00D875E3" w:rsidRPr="004B3EED" w:rsidRDefault="00D875E3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820" w:type="dxa"/>
            <w:tcBorders>
              <w:top w:val="single" w:sz="4" w:space="0" w:color="auto"/>
            </w:tcBorders>
            <w:shd w:val="clear" w:color="auto" w:fill="auto"/>
          </w:tcPr>
          <w:p w14:paraId="3614AFD6" w14:textId="77777777" w:rsidR="00D875E3" w:rsidRPr="004B3EED" w:rsidRDefault="007F2E69" w:rsidP="004B3EED">
            <w:pPr>
              <w:ind w:right="-2"/>
              <w:rPr>
                <w:rFonts w:ascii="Times New Roman" w:hAnsi="Times New Roman"/>
                <w:sz w:val="20"/>
              </w:rPr>
            </w:pPr>
            <w:r w:rsidRPr="004B3EED">
              <w:rPr>
                <w:rFonts w:ascii="Times New Roman" w:hAnsi="Times New Roman"/>
                <w:sz w:val="20"/>
              </w:rPr>
              <w:t>Serão alocados mais recursos no projeto com o objetivo de diminuir o prazo de entrega da iteração, caso necessário.</w:t>
            </w:r>
          </w:p>
        </w:tc>
      </w:tr>
    </w:tbl>
    <w:p w14:paraId="6F9F04A1" w14:textId="77777777" w:rsidR="00AA112C" w:rsidRPr="00412D17" w:rsidRDefault="00412D17" w:rsidP="00412D17">
      <w:pPr>
        <w:pStyle w:val="Legenda"/>
        <w:rPr>
          <w:b w:val="0"/>
        </w:rPr>
      </w:pPr>
      <w:r>
        <w:t xml:space="preserve">Tabela </w:t>
      </w:r>
      <w:r w:rsidR="0078560D">
        <w:t>8</w:t>
      </w:r>
      <w:r>
        <w:t xml:space="preserve">. 2 </w:t>
      </w:r>
      <w:r w:rsidRPr="00412D17">
        <w:rPr>
          <w:b w:val="0"/>
        </w:rPr>
        <w:t xml:space="preserve">– </w:t>
      </w:r>
      <w:r>
        <w:rPr>
          <w:b w:val="0"/>
        </w:rPr>
        <w:t>Respostas aos riscos identificados</w:t>
      </w:r>
    </w:p>
    <w:bookmarkEnd w:id="61"/>
    <w:bookmarkEnd w:id="62"/>
    <w:bookmarkEnd w:id="63"/>
    <w:bookmarkEnd w:id="64"/>
    <w:bookmarkEnd w:id="65"/>
    <w:bookmarkEnd w:id="66"/>
    <w:bookmarkEnd w:id="67"/>
    <w:bookmarkEnd w:id="68"/>
    <w:p w14:paraId="428185DB" w14:textId="77777777" w:rsidR="003B6189" w:rsidRDefault="003B6189">
      <w:pPr>
        <w:ind w:right="-2"/>
        <w:rPr>
          <w:i/>
        </w:rPr>
      </w:pPr>
    </w:p>
    <w:p w14:paraId="7DF8F5A7" w14:textId="77777777" w:rsidR="00D870BC" w:rsidRDefault="00E227C0" w:rsidP="00D870BC">
      <w:r>
        <w:rPr>
          <w:noProof/>
          <w:sz w:val="20"/>
        </w:rPr>
        <w:pict w14:anchorId="48B116F9">
          <v:line id="_x0000_s1109" style="position:absolute;left:0;text-align:left;z-index:2" from="5.15pt,12.6pt" to="212.15pt,12.6pt"/>
        </w:pict>
      </w:r>
      <w:r>
        <w:rPr>
          <w:noProof/>
          <w:sz w:val="20"/>
        </w:rPr>
        <w:pict w14:anchorId="4CCB1710">
          <v:line id="_x0000_s1110" style="position:absolute;left:0;text-align:left;z-index:3" from="239.15pt,12.6pt" to="446.15pt,12.6pt"/>
        </w:pict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</w:p>
    <w:p w14:paraId="52F4F25D" w14:textId="77777777"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14:paraId="1A02CCCD" w14:textId="77777777"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14:paraId="7877A757" w14:textId="77777777" w:rsidR="00D870BC" w:rsidRDefault="00D870BC" w:rsidP="00D870BC">
      <w:pPr>
        <w:pStyle w:val="Nomes"/>
      </w:pPr>
    </w:p>
    <w:p w14:paraId="215BB0C4" w14:textId="77777777" w:rsidR="00D870BC" w:rsidRDefault="00D870BC" w:rsidP="00D870BC">
      <w:pPr>
        <w:pStyle w:val="Nomes"/>
      </w:pPr>
    </w:p>
    <w:p w14:paraId="559901EE" w14:textId="77777777" w:rsidR="00D870BC" w:rsidRPr="00D870BC" w:rsidRDefault="00E227C0" w:rsidP="00D870BC">
      <w:pPr>
        <w:rPr>
          <w:b/>
          <w:bCs/>
        </w:rPr>
      </w:pPr>
      <w:r>
        <w:rPr>
          <w:noProof/>
          <w:sz w:val="20"/>
        </w:rPr>
        <w:pict w14:anchorId="26409B07">
          <v:line id="_x0000_s1112" style="position:absolute;left:0;text-align:left;z-index:5" from="241.15pt,4.35pt" to="448.15pt,4.35pt"/>
        </w:pict>
      </w:r>
      <w:r>
        <w:rPr>
          <w:noProof/>
          <w:sz w:val="20"/>
        </w:rPr>
        <w:pict w14:anchorId="178829B2">
          <v:line id="_x0000_s1111" style="position:absolute;left:0;text-align:left;z-index:4" from="4.15pt,4.35pt" to="211.15pt,4.35pt"/>
        </w:pict>
      </w:r>
      <w:r w:rsidR="00D870BC">
        <w:tab/>
      </w:r>
      <w:r w:rsidR="00D870BC">
        <w:tab/>
      </w:r>
      <w:r w:rsidR="00D870BC">
        <w:rPr>
          <w:b/>
          <w:bCs/>
        </w:rPr>
        <w:t>Testemunha 1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  <w:t>Testemunha 2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</w:p>
    <w:sectPr w:rsidR="00D870BC" w:rsidRPr="00D870BC" w:rsidSect="00674CE4">
      <w:headerReference w:type="even" r:id="rId12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E56AC" w14:textId="77777777" w:rsidR="00E227C0" w:rsidRDefault="00E227C0">
      <w:r>
        <w:separator/>
      </w:r>
    </w:p>
  </w:endnote>
  <w:endnote w:type="continuationSeparator" w:id="0">
    <w:p w14:paraId="7B710D2E" w14:textId="77777777" w:rsidR="00E227C0" w:rsidRDefault="00E2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5C1D82" w14:paraId="0BED0CB3" w14:textId="77777777">
      <w:trPr>
        <w:trHeight w:val="604"/>
      </w:trPr>
      <w:tc>
        <w:tcPr>
          <w:tcW w:w="4536" w:type="dxa"/>
        </w:tcPr>
        <w:p w14:paraId="410506D4" w14:textId="77777777" w:rsidR="005C1D82" w:rsidRDefault="005C1D82">
          <w:pPr>
            <w:pStyle w:val="Rodap"/>
            <w:jc w:val="left"/>
          </w:pPr>
          <w:r>
            <w:t>Plano do Projeto</w:t>
          </w:r>
        </w:p>
        <w:p w14:paraId="78E3D9E4" w14:textId="17A41426" w:rsidR="005C1D82" w:rsidRDefault="005C1D82">
          <w:pPr>
            <w:pStyle w:val="Rodap"/>
            <w:jc w:val="left"/>
          </w:pPr>
          <w:r>
            <w:rPr>
              <w:snapToGrid w:val="0"/>
              <w:lang w:eastAsia="en-US"/>
            </w:rPr>
            <w:t xml:space="preserve">Projeto: </w:t>
          </w:r>
          <w:r w:rsidR="00ED444F">
            <w:rPr>
              <w:snapToGrid w:val="0"/>
              <w:lang w:eastAsia="en-US"/>
            </w:rPr>
            <w:t>SC</w:t>
          </w:r>
          <w:r w:rsidR="001422A4">
            <w:rPr>
              <w:snapToGrid w:val="0"/>
              <w:lang w:eastAsia="en-US"/>
            </w:rPr>
            <w:t>L</w:t>
          </w:r>
          <w:r>
            <w:rPr>
              <w:snapToGrid w:val="0"/>
              <w:lang w:eastAsia="en-US"/>
            </w:rPr>
            <w:t xml:space="preserve"> versão: </w:t>
          </w:r>
          <w:r w:rsidR="00ED444F">
            <w:rPr>
              <w:snapToGrid w:val="0"/>
              <w:lang w:eastAsia="en-US"/>
            </w:rPr>
            <w:t>1</w:t>
          </w:r>
          <w:r w:rsidR="0087695A">
            <w:rPr>
              <w:snapToGrid w:val="0"/>
              <w:lang w:eastAsia="en-US"/>
            </w:rPr>
            <w:t>1</w:t>
          </w:r>
          <w:r>
            <w:rPr>
              <w:snapToGrid w:val="0"/>
              <w:lang w:eastAsia="en-US"/>
            </w:rPr>
            <w:t>.</w:t>
          </w:r>
          <w:r w:rsidR="00ED444F">
            <w:rPr>
              <w:snapToGrid w:val="0"/>
              <w:lang w:eastAsia="en-US"/>
            </w:rPr>
            <w:t>0</w:t>
          </w:r>
        </w:p>
        <w:p w14:paraId="582AE8BA" w14:textId="77777777" w:rsidR="005C1D82" w:rsidRDefault="005C1D82">
          <w:pPr>
            <w:pStyle w:val="Rodap"/>
            <w:jc w:val="left"/>
            <w:rPr>
              <w:sz w:val="4"/>
            </w:rPr>
          </w:pPr>
        </w:p>
      </w:tc>
      <w:tc>
        <w:tcPr>
          <w:tcW w:w="4536" w:type="dxa"/>
        </w:tcPr>
        <w:p w14:paraId="012F0CCD" w14:textId="77777777" w:rsidR="005C1D82" w:rsidRDefault="005C1D82">
          <w:pPr>
            <w:pStyle w:val="Rodap"/>
            <w:jc w:val="right"/>
          </w:pPr>
          <w:bookmarkStart w:id="0" w:name="_Ref471361557"/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2746C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2746C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t xml:space="preserve"> </w:t>
          </w:r>
        </w:p>
        <w:p w14:paraId="050AD72A" w14:textId="77777777" w:rsidR="005C1D82" w:rsidRDefault="005C1D82">
          <w:pPr>
            <w:pStyle w:val="Rodap"/>
            <w:jc w:val="right"/>
          </w:pPr>
        </w:p>
      </w:tc>
    </w:tr>
    <w:bookmarkEnd w:id="0"/>
  </w:tbl>
  <w:p w14:paraId="200CF4F8" w14:textId="77777777" w:rsidR="005C1D82" w:rsidRDefault="005C1D82">
    <w:pPr>
      <w:pStyle w:val="Rodap"/>
      <w:ind w:right="-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D682" w14:textId="77777777" w:rsidR="00E227C0" w:rsidRDefault="00E227C0">
      <w:r>
        <w:separator/>
      </w:r>
    </w:p>
  </w:footnote>
  <w:footnote w:type="continuationSeparator" w:id="0">
    <w:p w14:paraId="0C8F5FB2" w14:textId="77777777" w:rsidR="00E227C0" w:rsidRDefault="00E22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81"/>
    </w:tblGrid>
    <w:tr w:rsidR="005C1D82" w14:paraId="00308CEA" w14:textId="77777777">
      <w:trPr>
        <w:trHeight w:val="908"/>
      </w:trPr>
      <w:tc>
        <w:tcPr>
          <w:tcW w:w="4536" w:type="dxa"/>
        </w:tcPr>
        <w:p w14:paraId="5817FB70" w14:textId="77777777" w:rsidR="005C1D82" w:rsidRDefault="005C1D82" w:rsidP="005F5069">
          <w:pPr>
            <w:pStyle w:val="Cabealho"/>
            <w:tabs>
              <w:tab w:val="clear" w:pos="8306"/>
              <w:tab w:val="right" w:pos="9002"/>
            </w:tabs>
            <w:jc w:val="left"/>
          </w:pPr>
        </w:p>
      </w:tc>
      <w:tc>
        <w:tcPr>
          <w:tcW w:w="4581" w:type="dxa"/>
        </w:tcPr>
        <w:p w14:paraId="2B15D8F2" w14:textId="77777777" w:rsidR="005C1D82" w:rsidRDefault="002D3AAB" w:rsidP="00AF5EF6">
          <w:pPr>
            <w:pStyle w:val="Cabealho"/>
            <w:jc w:val="right"/>
          </w:pPr>
          <w:r>
            <w:pict w14:anchorId="074713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9.75pt;height:53.25pt">
                <v:imagedata r:id="rId1" o:title="Logo"/>
              </v:shape>
            </w:pict>
          </w:r>
        </w:p>
      </w:tc>
    </w:tr>
  </w:tbl>
  <w:p w14:paraId="619AAE0B" w14:textId="18C989EA" w:rsidR="005C1D82" w:rsidRDefault="00E227C0">
    <w:pPr>
      <w:pStyle w:val="Cabealho"/>
      <w:spacing w:after="0"/>
    </w:pPr>
    <w:r>
      <w:rPr>
        <w:rFonts w:ascii="Times New Roman" w:hAnsi="Times New Roman"/>
        <w:noProof/>
        <w:sz w:val="24"/>
        <w:szCs w:val="24"/>
      </w:rPr>
      <w:pict w14:anchorId="46AFE073">
        <v:shape id="_x0000_s2050" type="#_x0000_t75" alt="" style="position:absolute;left:0;text-align:left;margin-left:.4pt;margin-top:-75.7pt;width:116.95pt;height:66.4pt;z-index:1;mso-position-horizontal-relative:text;mso-position-vertical-relative:text">
          <v:imagedata r:id="rId2" o:title="Sem_titul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5E9A" w14:textId="77777777" w:rsidR="005C1D82" w:rsidRDefault="005C1D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24901"/>
    <w:multiLevelType w:val="hybridMultilevel"/>
    <w:tmpl w:val="BB400B9C"/>
    <w:lvl w:ilvl="0" w:tplc="6C6AAD14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994"/>
    <w:rsid w:val="000028F8"/>
    <w:rsid w:val="000039C7"/>
    <w:rsid w:val="00004779"/>
    <w:rsid w:val="00017199"/>
    <w:rsid w:val="00017C47"/>
    <w:rsid w:val="00017F33"/>
    <w:rsid w:val="00021E45"/>
    <w:rsid w:val="00026A3A"/>
    <w:rsid w:val="000314EC"/>
    <w:rsid w:val="00037933"/>
    <w:rsid w:val="00037F28"/>
    <w:rsid w:val="00040E39"/>
    <w:rsid w:val="00047444"/>
    <w:rsid w:val="000505F5"/>
    <w:rsid w:val="00052DE3"/>
    <w:rsid w:val="00052F80"/>
    <w:rsid w:val="00054230"/>
    <w:rsid w:val="00064BFE"/>
    <w:rsid w:val="00072CD5"/>
    <w:rsid w:val="00073FC2"/>
    <w:rsid w:val="000770EF"/>
    <w:rsid w:val="00092E49"/>
    <w:rsid w:val="00095E6B"/>
    <w:rsid w:val="000A2A46"/>
    <w:rsid w:val="000B2D1A"/>
    <w:rsid w:val="000B3F06"/>
    <w:rsid w:val="000B5FE1"/>
    <w:rsid w:val="000C1DCE"/>
    <w:rsid w:val="000C67C8"/>
    <w:rsid w:val="000D3AE1"/>
    <w:rsid w:val="000D68D7"/>
    <w:rsid w:val="000D6B2B"/>
    <w:rsid w:val="000D766A"/>
    <w:rsid w:val="000E0B08"/>
    <w:rsid w:val="000F19B5"/>
    <w:rsid w:val="00110C03"/>
    <w:rsid w:val="00111F41"/>
    <w:rsid w:val="00112D03"/>
    <w:rsid w:val="001163E1"/>
    <w:rsid w:val="001243A2"/>
    <w:rsid w:val="0012793C"/>
    <w:rsid w:val="00127D29"/>
    <w:rsid w:val="00131606"/>
    <w:rsid w:val="00131D20"/>
    <w:rsid w:val="00136978"/>
    <w:rsid w:val="001422A4"/>
    <w:rsid w:val="00146F07"/>
    <w:rsid w:val="001502C9"/>
    <w:rsid w:val="00150BFD"/>
    <w:rsid w:val="00151534"/>
    <w:rsid w:val="00154B2B"/>
    <w:rsid w:val="0015704C"/>
    <w:rsid w:val="0016041F"/>
    <w:rsid w:val="00162527"/>
    <w:rsid w:val="001633B7"/>
    <w:rsid w:val="001735C7"/>
    <w:rsid w:val="0017524B"/>
    <w:rsid w:val="00177BD1"/>
    <w:rsid w:val="00180664"/>
    <w:rsid w:val="00181219"/>
    <w:rsid w:val="00181953"/>
    <w:rsid w:val="00184567"/>
    <w:rsid w:val="00184769"/>
    <w:rsid w:val="00185674"/>
    <w:rsid w:val="00187E4C"/>
    <w:rsid w:val="001908FC"/>
    <w:rsid w:val="00192F0B"/>
    <w:rsid w:val="001A27B9"/>
    <w:rsid w:val="001B0DD0"/>
    <w:rsid w:val="001C675C"/>
    <w:rsid w:val="001D13F4"/>
    <w:rsid w:val="001D159D"/>
    <w:rsid w:val="001D309B"/>
    <w:rsid w:val="001D3B6B"/>
    <w:rsid w:val="001D4630"/>
    <w:rsid w:val="001D4A61"/>
    <w:rsid w:val="001D783D"/>
    <w:rsid w:val="001E0904"/>
    <w:rsid w:val="001E0F33"/>
    <w:rsid w:val="001E256E"/>
    <w:rsid w:val="001E27D6"/>
    <w:rsid w:val="001E3C9D"/>
    <w:rsid w:val="001E7029"/>
    <w:rsid w:val="001F2F7A"/>
    <w:rsid w:val="001F5DD2"/>
    <w:rsid w:val="00213868"/>
    <w:rsid w:val="00216AFB"/>
    <w:rsid w:val="002231DE"/>
    <w:rsid w:val="00225B42"/>
    <w:rsid w:val="00230E9E"/>
    <w:rsid w:val="00237727"/>
    <w:rsid w:val="00240C91"/>
    <w:rsid w:val="00243FC0"/>
    <w:rsid w:val="00245C3F"/>
    <w:rsid w:val="00246B16"/>
    <w:rsid w:val="00250446"/>
    <w:rsid w:val="00251D63"/>
    <w:rsid w:val="00252447"/>
    <w:rsid w:val="00256E74"/>
    <w:rsid w:val="0026078B"/>
    <w:rsid w:val="00263BF8"/>
    <w:rsid w:val="0026424E"/>
    <w:rsid w:val="00264347"/>
    <w:rsid w:val="002666EA"/>
    <w:rsid w:val="00273056"/>
    <w:rsid w:val="00277DA3"/>
    <w:rsid w:val="00283084"/>
    <w:rsid w:val="0029000F"/>
    <w:rsid w:val="00293D47"/>
    <w:rsid w:val="00294F43"/>
    <w:rsid w:val="002A0BF5"/>
    <w:rsid w:val="002A50FF"/>
    <w:rsid w:val="002A5141"/>
    <w:rsid w:val="002A67F4"/>
    <w:rsid w:val="002B0892"/>
    <w:rsid w:val="002B0E13"/>
    <w:rsid w:val="002B26AB"/>
    <w:rsid w:val="002B3DAA"/>
    <w:rsid w:val="002B5BD3"/>
    <w:rsid w:val="002B6BA9"/>
    <w:rsid w:val="002C1994"/>
    <w:rsid w:val="002D15A0"/>
    <w:rsid w:val="002D3AAB"/>
    <w:rsid w:val="002D5558"/>
    <w:rsid w:val="002E18EA"/>
    <w:rsid w:val="002E3297"/>
    <w:rsid w:val="002F1DED"/>
    <w:rsid w:val="002F411A"/>
    <w:rsid w:val="002F611D"/>
    <w:rsid w:val="00300476"/>
    <w:rsid w:val="00301E4D"/>
    <w:rsid w:val="00303752"/>
    <w:rsid w:val="00312018"/>
    <w:rsid w:val="00320C42"/>
    <w:rsid w:val="003229B0"/>
    <w:rsid w:val="003234D7"/>
    <w:rsid w:val="0032455A"/>
    <w:rsid w:val="003259E5"/>
    <w:rsid w:val="003303E9"/>
    <w:rsid w:val="003341FD"/>
    <w:rsid w:val="00335475"/>
    <w:rsid w:val="003371F9"/>
    <w:rsid w:val="00337ACA"/>
    <w:rsid w:val="00340C5C"/>
    <w:rsid w:val="00344FFF"/>
    <w:rsid w:val="00346F46"/>
    <w:rsid w:val="0034728C"/>
    <w:rsid w:val="00353061"/>
    <w:rsid w:val="00353598"/>
    <w:rsid w:val="00355D3F"/>
    <w:rsid w:val="00357D40"/>
    <w:rsid w:val="0036521A"/>
    <w:rsid w:val="00367CD1"/>
    <w:rsid w:val="00380783"/>
    <w:rsid w:val="00385243"/>
    <w:rsid w:val="003900C0"/>
    <w:rsid w:val="00397C65"/>
    <w:rsid w:val="003A2A5D"/>
    <w:rsid w:val="003A2FFA"/>
    <w:rsid w:val="003A5042"/>
    <w:rsid w:val="003A6CC8"/>
    <w:rsid w:val="003B27FB"/>
    <w:rsid w:val="003B5F48"/>
    <w:rsid w:val="003B6189"/>
    <w:rsid w:val="003B6194"/>
    <w:rsid w:val="003B6FFF"/>
    <w:rsid w:val="003C0F8D"/>
    <w:rsid w:val="003C7ECF"/>
    <w:rsid w:val="003D2382"/>
    <w:rsid w:val="003D4297"/>
    <w:rsid w:val="003D6600"/>
    <w:rsid w:val="003E1F7C"/>
    <w:rsid w:val="003E3DC7"/>
    <w:rsid w:val="003E6813"/>
    <w:rsid w:val="003F01A3"/>
    <w:rsid w:val="003F2C5C"/>
    <w:rsid w:val="003F58B6"/>
    <w:rsid w:val="003F64C2"/>
    <w:rsid w:val="003F79FC"/>
    <w:rsid w:val="004000BD"/>
    <w:rsid w:val="00403CEC"/>
    <w:rsid w:val="004057A2"/>
    <w:rsid w:val="00406694"/>
    <w:rsid w:val="00412D17"/>
    <w:rsid w:val="00423917"/>
    <w:rsid w:val="0043345E"/>
    <w:rsid w:val="00441BF8"/>
    <w:rsid w:val="00447D12"/>
    <w:rsid w:val="0045168A"/>
    <w:rsid w:val="00451D32"/>
    <w:rsid w:val="00456CAC"/>
    <w:rsid w:val="004607D2"/>
    <w:rsid w:val="0046167E"/>
    <w:rsid w:val="00463409"/>
    <w:rsid w:val="0048114E"/>
    <w:rsid w:val="0048251D"/>
    <w:rsid w:val="00485BCA"/>
    <w:rsid w:val="004876A2"/>
    <w:rsid w:val="00491845"/>
    <w:rsid w:val="004A5FA6"/>
    <w:rsid w:val="004A6920"/>
    <w:rsid w:val="004B3EED"/>
    <w:rsid w:val="004B4088"/>
    <w:rsid w:val="004B630F"/>
    <w:rsid w:val="004B7D3D"/>
    <w:rsid w:val="004C1860"/>
    <w:rsid w:val="004C65D0"/>
    <w:rsid w:val="004C77EC"/>
    <w:rsid w:val="004D2BB8"/>
    <w:rsid w:val="004D5442"/>
    <w:rsid w:val="004E0F07"/>
    <w:rsid w:val="004E13C8"/>
    <w:rsid w:val="004E4421"/>
    <w:rsid w:val="004F49F4"/>
    <w:rsid w:val="004F6112"/>
    <w:rsid w:val="00504DCC"/>
    <w:rsid w:val="00510B40"/>
    <w:rsid w:val="00511104"/>
    <w:rsid w:val="00511B7C"/>
    <w:rsid w:val="005123CC"/>
    <w:rsid w:val="005141B7"/>
    <w:rsid w:val="00515B1E"/>
    <w:rsid w:val="00517E01"/>
    <w:rsid w:val="00520E61"/>
    <w:rsid w:val="0052224D"/>
    <w:rsid w:val="00523471"/>
    <w:rsid w:val="0052374E"/>
    <w:rsid w:val="00525785"/>
    <w:rsid w:val="0052683A"/>
    <w:rsid w:val="00533A3D"/>
    <w:rsid w:val="00535225"/>
    <w:rsid w:val="0053754C"/>
    <w:rsid w:val="0055031D"/>
    <w:rsid w:val="00552E1B"/>
    <w:rsid w:val="0055517D"/>
    <w:rsid w:val="0055731C"/>
    <w:rsid w:val="005600E5"/>
    <w:rsid w:val="00565C0A"/>
    <w:rsid w:val="00576BAC"/>
    <w:rsid w:val="0057760E"/>
    <w:rsid w:val="00584560"/>
    <w:rsid w:val="00584A38"/>
    <w:rsid w:val="0058797C"/>
    <w:rsid w:val="00590A1E"/>
    <w:rsid w:val="005A458D"/>
    <w:rsid w:val="005A4944"/>
    <w:rsid w:val="005B142F"/>
    <w:rsid w:val="005B30B6"/>
    <w:rsid w:val="005C1D82"/>
    <w:rsid w:val="005C1EB1"/>
    <w:rsid w:val="005D41F0"/>
    <w:rsid w:val="005E15FA"/>
    <w:rsid w:val="005E6DFA"/>
    <w:rsid w:val="005F3B58"/>
    <w:rsid w:val="005F5069"/>
    <w:rsid w:val="006012F1"/>
    <w:rsid w:val="006122B9"/>
    <w:rsid w:val="00613B61"/>
    <w:rsid w:val="00613D55"/>
    <w:rsid w:val="00615375"/>
    <w:rsid w:val="00615EBE"/>
    <w:rsid w:val="00616C1B"/>
    <w:rsid w:val="0062356E"/>
    <w:rsid w:val="006262CF"/>
    <w:rsid w:val="00627648"/>
    <w:rsid w:val="00633755"/>
    <w:rsid w:val="00633798"/>
    <w:rsid w:val="006404B1"/>
    <w:rsid w:val="006407C1"/>
    <w:rsid w:val="006441E3"/>
    <w:rsid w:val="00644959"/>
    <w:rsid w:val="00645A40"/>
    <w:rsid w:val="006467DF"/>
    <w:rsid w:val="006513EE"/>
    <w:rsid w:val="006514A8"/>
    <w:rsid w:val="0065793F"/>
    <w:rsid w:val="00663F03"/>
    <w:rsid w:val="00665087"/>
    <w:rsid w:val="00670685"/>
    <w:rsid w:val="006740E1"/>
    <w:rsid w:val="00674CE4"/>
    <w:rsid w:val="0067520F"/>
    <w:rsid w:val="00681E99"/>
    <w:rsid w:val="00687C61"/>
    <w:rsid w:val="00692C90"/>
    <w:rsid w:val="00693647"/>
    <w:rsid w:val="00694D5D"/>
    <w:rsid w:val="006A06F7"/>
    <w:rsid w:val="006A2180"/>
    <w:rsid w:val="006A21ED"/>
    <w:rsid w:val="006A3B27"/>
    <w:rsid w:val="006A781A"/>
    <w:rsid w:val="006A7A02"/>
    <w:rsid w:val="006B3F0A"/>
    <w:rsid w:val="006B4E48"/>
    <w:rsid w:val="006C26F5"/>
    <w:rsid w:val="006C351C"/>
    <w:rsid w:val="006D04C7"/>
    <w:rsid w:val="006D5AD7"/>
    <w:rsid w:val="006F52CD"/>
    <w:rsid w:val="006F5850"/>
    <w:rsid w:val="00700276"/>
    <w:rsid w:val="00702EE8"/>
    <w:rsid w:val="0071409B"/>
    <w:rsid w:val="0071440A"/>
    <w:rsid w:val="00715D90"/>
    <w:rsid w:val="00717031"/>
    <w:rsid w:val="00721268"/>
    <w:rsid w:val="00721C2D"/>
    <w:rsid w:val="00726B8C"/>
    <w:rsid w:val="0072746C"/>
    <w:rsid w:val="00741197"/>
    <w:rsid w:val="00743D74"/>
    <w:rsid w:val="00746FCE"/>
    <w:rsid w:val="00747079"/>
    <w:rsid w:val="00747781"/>
    <w:rsid w:val="0075270F"/>
    <w:rsid w:val="00752EA4"/>
    <w:rsid w:val="00754BC6"/>
    <w:rsid w:val="00756D7F"/>
    <w:rsid w:val="007574BB"/>
    <w:rsid w:val="00770838"/>
    <w:rsid w:val="007758CC"/>
    <w:rsid w:val="007838D3"/>
    <w:rsid w:val="0078560D"/>
    <w:rsid w:val="00794CB3"/>
    <w:rsid w:val="00796832"/>
    <w:rsid w:val="00797961"/>
    <w:rsid w:val="007A0566"/>
    <w:rsid w:val="007A0F2C"/>
    <w:rsid w:val="007A35D1"/>
    <w:rsid w:val="007A3C45"/>
    <w:rsid w:val="007B13BD"/>
    <w:rsid w:val="007B1D56"/>
    <w:rsid w:val="007B4215"/>
    <w:rsid w:val="007B596E"/>
    <w:rsid w:val="007C3FA7"/>
    <w:rsid w:val="007C4FF6"/>
    <w:rsid w:val="007C516C"/>
    <w:rsid w:val="007D1541"/>
    <w:rsid w:val="007D28CB"/>
    <w:rsid w:val="007F2E69"/>
    <w:rsid w:val="0080237C"/>
    <w:rsid w:val="00807A20"/>
    <w:rsid w:val="008138FE"/>
    <w:rsid w:val="00820036"/>
    <w:rsid w:val="00822868"/>
    <w:rsid w:val="008300A1"/>
    <w:rsid w:val="0083350F"/>
    <w:rsid w:val="008358A2"/>
    <w:rsid w:val="008369A6"/>
    <w:rsid w:val="00836D9C"/>
    <w:rsid w:val="00851F66"/>
    <w:rsid w:val="00853132"/>
    <w:rsid w:val="0086046C"/>
    <w:rsid w:val="008610DD"/>
    <w:rsid w:val="00863CA8"/>
    <w:rsid w:val="00864A42"/>
    <w:rsid w:val="00865F4B"/>
    <w:rsid w:val="008664DB"/>
    <w:rsid w:val="0087695A"/>
    <w:rsid w:val="00877B54"/>
    <w:rsid w:val="008811E3"/>
    <w:rsid w:val="00883E82"/>
    <w:rsid w:val="00887E27"/>
    <w:rsid w:val="008957B4"/>
    <w:rsid w:val="0089751A"/>
    <w:rsid w:val="008A39A4"/>
    <w:rsid w:val="008A524A"/>
    <w:rsid w:val="008B0697"/>
    <w:rsid w:val="008C7727"/>
    <w:rsid w:val="008C7DA0"/>
    <w:rsid w:val="008D06F7"/>
    <w:rsid w:val="008D2B70"/>
    <w:rsid w:val="008D498D"/>
    <w:rsid w:val="008D64F8"/>
    <w:rsid w:val="008E29F9"/>
    <w:rsid w:val="008E3ADC"/>
    <w:rsid w:val="008E7F95"/>
    <w:rsid w:val="008F3B0C"/>
    <w:rsid w:val="008F66CF"/>
    <w:rsid w:val="0090052A"/>
    <w:rsid w:val="00910BFC"/>
    <w:rsid w:val="009116BE"/>
    <w:rsid w:val="00911A9F"/>
    <w:rsid w:val="00912C42"/>
    <w:rsid w:val="009170D7"/>
    <w:rsid w:val="0092541B"/>
    <w:rsid w:val="009257F1"/>
    <w:rsid w:val="00926C00"/>
    <w:rsid w:val="0093073F"/>
    <w:rsid w:val="00930858"/>
    <w:rsid w:val="00943553"/>
    <w:rsid w:val="00944094"/>
    <w:rsid w:val="009468B6"/>
    <w:rsid w:val="0095777A"/>
    <w:rsid w:val="009602BF"/>
    <w:rsid w:val="00960F8D"/>
    <w:rsid w:val="009630B1"/>
    <w:rsid w:val="009631DD"/>
    <w:rsid w:val="00970418"/>
    <w:rsid w:val="00970F34"/>
    <w:rsid w:val="00972C97"/>
    <w:rsid w:val="00974FC7"/>
    <w:rsid w:val="0097678B"/>
    <w:rsid w:val="00990A2F"/>
    <w:rsid w:val="009915EB"/>
    <w:rsid w:val="00991C02"/>
    <w:rsid w:val="00995CAA"/>
    <w:rsid w:val="009A5083"/>
    <w:rsid w:val="009B0DA1"/>
    <w:rsid w:val="009B4CC9"/>
    <w:rsid w:val="009C218C"/>
    <w:rsid w:val="009C2A79"/>
    <w:rsid w:val="009C51A9"/>
    <w:rsid w:val="009D1739"/>
    <w:rsid w:val="009D1774"/>
    <w:rsid w:val="009D2663"/>
    <w:rsid w:val="009D3A4F"/>
    <w:rsid w:val="009E2CBB"/>
    <w:rsid w:val="009E3A3C"/>
    <w:rsid w:val="009E4BC2"/>
    <w:rsid w:val="00A00E95"/>
    <w:rsid w:val="00A01218"/>
    <w:rsid w:val="00A03B60"/>
    <w:rsid w:val="00A224CC"/>
    <w:rsid w:val="00A249F2"/>
    <w:rsid w:val="00A2566C"/>
    <w:rsid w:val="00A32D81"/>
    <w:rsid w:val="00A351F3"/>
    <w:rsid w:val="00A37861"/>
    <w:rsid w:val="00A40C6D"/>
    <w:rsid w:val="00A422D9"/>
    <w:rsid w:val="00A47FBE"/>
    <w:rsid w:val="00A50175"/>
    <w:rsid w:val="00A51A76"/>
    <w:rsid w:val="00A5494E"/>
    <w:rsid w:val="00A65970"/>
    <w:rsid w:val="00A7099E"/>
    <w:rsid w:val="00A71403"/>
    <w:rsid w:val="00A71AB6"/>
    <w:rsid w:val="00A73A97"/>
    <w:rsid w:val="00A742EC"/>
    <w:rsid w:val="00A74C5E"/>
    <w:rsid w:val="00A75F86"/>
    <w:rsid w:val="00A820A6"/>
    <w:rsid w:val="00A9422B"/>
    <w:rsid w:val="00A97030"/>
    <w:rsid w:val="00AA112C"/>
    <w:rsid w:val="00AA1136"/>
    <w:rsid w:val="00AA4B45"/>
    <w:rsid w:val="00AB23E1"/>
    <w:rsid w:val="00AB2BE0"/>
    <w:rsid w:val="00AB45DA"/>
    <w:rsid w:val="00AB563E"/>
    <w:rsid w:val="00AC7BF2"/>
    <w:rsid w:val="00AD23CA"/>
    <w:rsid w:val="00AE53A2"/>
    <w:rsid w:val="00AF5EF6"/>
    <w:rsid w:val="00AF6D93"/>
    <w:rsid w:val="00B02CA1"/>
    <w:rsid w:val="00B12922"/>
    <w:rsid w:val="00B12ADC"/>
    <w:rsid w:val="00B17AFB"/>
    <w:rsid w:val="00B21B65"/>
    <w:rsid w:val="00B229A7"/>
    <w:rsid w:val="00B23652"/>
    <w:rsid w:val="00B2712A"/>
    <w:rsid w:val="00B412DA"/>
    <w:rsid w:val="00B41D99"/>
    <w:rsid w:val="00B44CB1"/>
    <w:rsid w:val="00B44E17"/>
    <w:rsid w:val="00B45E31"/>
    <w:rsid w:val="00B46113"/>
    <w:rsid w:val="00B46B90"/>
    <w:rsid w:val="00B46DDF"/>
    <w:rsid w:val="00B517B4"/>
    <w:rsid w:val="00B52F7A"/>
    <w:rsid w:val="00B52FC2"/>
    <w:rsid w:val="00B532DA"/>
    <w:rsid w:val="00B6051B"/>
    <w:rsid w:val="00B630BC"/>
    <w:rsid w:val="00B63FC2"/>
    <w:rsid w:val="00B64BAE"/>
    <w:rsid w:val="00B667FA"/>
    <w:rsid w:val="00B74510"/>
    <w:rsid w:val="00B74A53"/>
    <w:rsid w:val="00B77725"/>
    <w:rsid w:val="00B83E7D"/>
    <w:rsid w:val="00B854E9"/>
    <w:rsid w:val="00B87219"/>
    <w:rsid w:val="00B952BF"/>
    <w:rsid w:val="00B96914"/>
    <w:rsid w:val="00BA2674"/>
    <w:rsid w:val="00BA50A9"/>
    <w:rsid w:val="00BB3D7D"/>
    <w:rsid w:val="00BB5E03"/>
    <w:rsid w:val="00BC0669"/>
    <w:rsid w:val="00BC294F"/>
    <w:rsid w:val="00BC3DD0"/>
    <w:rsid w:val="00BD6178"/>
    <w:rsid w:val="00BD6689"/>
    <w:rsid w:val="00BE112E"/>
    <w:rsid w:val="00BE3C64"/>
    <w:rsid w:val="00BE5B88"/>
    <w:rsid w:val="00BF08E2"/>
    <w:rsid w:val="00BF4AD8"/>
    <w:rsid w:val="00BF6F4C"/>
    <w:rsid w:val="00C0637B"/>
    <w:rsid w:val="00C0661A"/>
    <w:rsid w:val="00C10833"/>
    <w:rsid w:val="00C10E7F"/>
    <w:rsid w:val="00C21453"/>
    <w:rsid w:val="00C24DC4"/>
    <w:rsid w:val="00C2746C"/>
    <w:rsid w:val="00C321CE"/>
    <w:rsid w:val="00C35083"/>
    <w:rsid w:val="00C355E5"/>
    <w:rsid w:val="00C46D04"/>
    <w:rsid w:val="00C52790"/>
    <w:rsid w:val="00C552BE"/>
    <w:rsid w:val="00C55D67"/>
    <w:rsid w:val="00C57C21"/>
    <w:rsid w:val="00C60A94"/>
    <w:rsid w:val="00C632AA"/>
    <w:rsid w:val="00C65469"/>
    <w:rsid w:val="00C65E4D"/>
    <w:rsid w:val="00C725BA"/>
    <w:rsid w:val="00C8093A"/>
    <w:rsid w:val="00C82E05"/>
    <w:rsid w:val="00C85B13"/>
    <w:rsid w:val="00C87B60"/>
    <w:rsid w:val="00C971FB"/>
    <w:rsid w:val="00C9761B"/>
    <w:rsid w:val="00CA0042"/>
    <w:rsid w:val="00CA02E2"/>
    <w:rsid w:val="00CA1D32"/>
    <w:rsid w:val="00CA213E"/>
    <w:rsid w:val="00CB0910"/>
    <w:rsid w:val="00CB1686"/>
    <w:rsid w:val="00CB5994"/>
    <w:rsid w:val="00CB7173"/>
    <w:rsid w:val="00CB7BA9"/>
    <w:rsid w:val="00CC2A0A"/>
    <w:rsid w:val="00CD0ECA"/>
    <w:rsid w:val="00CD378D"/>
    <w:rsid w:val="00CD6C22"/>
    <w:rsid w:val="00CD7758"/>
    <w:rsid w:val="00CE00BA"/>
    <w:rsid w:val="00CE032C"/>
    <w:rsid w:val="00CE07E5"/>
    <w:rsid w:val="00CE4570"/>
    <w:rsid w:val="00CF1C91"/>
    <w:rsid w:val="00CF1E29"/>
    <w:rsid w:val="00CF4954"/>
    <w:rsid w:val="00CF6763"/>
    <w:rsid w:val="00CF7D8D"/>
    <w:rsid w:val="00D0310D"/>
    <w:rsid w:val="00D1396A"/>
    <w:rsid w:val="00D13E6F"/>
    <w:rsid w:val="00D13F08"/>
    <w:rsid w:val="00D15A8A"/>
    <w:rsid w:val="00D20E85"/>
    <w:rsid w:val="00D25574"/>
    <w:rsid w:val="00D30004"/>
    <w:rsid w:val="00D30AF1"/>
    <w:rsid w:val="00D31CF1"/>
    <w:rsid w:val="00D33BBC"/>
    <w:rsid w:val="00D341FE"/>
    <w:rsid w:val="00D35A33"/>
    <w:rsid w:val="00D35D05"/>
    <w:rsid w:val="00D36C4B"/>
    <w:rsid w:val="00D371F0"/>
    <w:rsid w:val="00D42CC8"/>
    <w:rsid w:val="00D45801"/>
    <w:rsid w:val="00D46394"/>
    <w:rsid w:val="00D47406"/>
    <w:rsid w:val="00D47FE1"/>
    <w:rsid w:val="00D578CE"/>
    <w:rsid w:val="00D66783"/>
    <w:rsid w:val="00D72551"/>
    <w:rsid w:val="00D7621D"/>
    <w:rsid w:val="00D77D32"/>
    <w:rsid w:val="00D82F43"/>
    <w:rsid w:val="00D870BC"/>
    <w:rsid w:val="00D872B6"/>
    <w:rsid w:val="00D875E3"/>
    <w:rsid w:val="00D879AD"/>
    <w:rsid w:val="00D90F30"/>
    <w:rsid w:val="00D921B6"/>
    <w:rsid w:val="00D972F6"/>
    <w:rsid w:val="00DA241D"/>
    <w:rsid w:val="00DA306D"/>
    <w:rsid w:val="00DA34D3"/>
    <w:rsid w:val="00DB5FD4"/>
    <w:rsid w:val="00DB6AF0"/>
    <w:rsid w:val="00DC0D05"/>
    <w:rsid w:val="00DC0E39"/>
    <w:rsid w:val="00DC11D9"/>
    <w:rsid w:val="00DC1C4F"/>
    <w:rsid w:val="00DC68D5"/>
    <w:rsid w:val="00DD2B1B"/>
    <w:rsid w:val="00DD5E3C"/>
    <w:rsid w:val="00DE0683"/>
    <w:rsid w:val="00DE7E34"/>
    <w:rsid w:val="00DF317D"/>
    <w:rsid w:val="00DF714F"/>
    <w:rsid w:val="00DF7CC3"/>
    <w:rsid w:val="00E0100D"/>
    <w:rsid w:val="00E01F93"/>
    <w:rsid w:val="00E04E98"/>
    <w:rsid w:val="00E058ED"/>
    <w:rsid w:val="00E06187"/>
    <w:rsid w:val="00E10D3B"/>
    <w:rsid w:val="00E10DFC"/>
    <w:rsid w:val="00E15908"/>
    <w:rsid w:val="00E16A69"/>
    <w:rsid w:val="00E227C0"/>
    <w:rsid w:val="00E25E21"/>
    <w:rsid w:val="00E33EF8"/>
    <w:rsid w:val="00E36FEF"/>
    <w:rsid w:val="00E41F85"/>
    <w:rsid w:val="00E52035"/>
    <w:rsid w:val="00E5292D"/>
    <w:rsid w:val="00E56EB3"/>
    <w:rsid w:val="00E57008"/>
    <w:rsid w:val="00E57BB8"/>
    <w:rsid w:val="00E57E96"/>
    <w:rsid w:val="00E65E8A"/>
    <w:rsid w:val="00E71FDD"/>
    <w:rsid w:val="00E77FF5"/>
    <w:rsid w:val="00E869D9"/>
    <w:rsid w:val="00E901D2"/>
    <w:rsid w:val="00E9064F"/>
    <w:rsid w:val="00E9747E"/>
    <w:rsid w:val="00EA0116"/>
    <w:rsid w:val="00EA19B0"/>
    <w:rsid w:val="00EB0BAD"/>
    <w:rsid w:val="00EB54AD"/>
    <w:rsid w:val="00EC0283"/>
    <w:rsid w:val="00EC4219"/>
    <w:rsid w:val="00EC4E89"/>
    <w:rsid w:val="00ED3839"/>
    <w:rsid w:val="00ED444F"/>
    <w:rsid w:val="00ED5756"/>
    <w:rsid w:val="00EE166D"/>
    <w:rsid w:val="00EE1F62"/>
    <w:rsid w:val="00EE5DD5"/>
    <w:rsid w:val="00EF1394"/>
    <w:rsid w:val="00EF42D0"/>
    <w:rsid w:val="00EF45B4"/>
    <w:rsid w:val="00EF636D"/>
    <w:rsid w:val="00F00FD1"/>
    <w:rsid w:val="00F03726"/>
    <w:rsid w:val="00F04E7B"/>
    <w:rsid w:val="00F117D2"/>
    <w:rsid w:val="00F144D8"/>
    <w:rsid w:val="00F1568E"/>
    <w:rsid w:val="00F21C37"/>
    <w:rsid w:val="00F2760E"/>
    <w:rsid w:val="00F32579"/>
    <w:rsid w:val="00F366B5"/>
    <w:rsid w:val="00F36A5D"/>
    <w:rsid w:val="00F517D4"/>
    <w:rsid w:val="00F52A29"/>
    <w:rsid w:val="00F5358D"/>
    <w:rsid w:val="00F62E9B"/>
    <w:rsid w:val="00F65D4A"/>
    <w:rsid w:val="00F6646D"/>
    <w:rsid w:val="00F84C88"/>
    <w:rsid w:val="00F872A4"/>
    <w:rsid w:val="00F87B0D"/>
    <w:rsid w:val="00F9253C"/>
    <w:rsid w:val="00F97FCC"/>
    <w:rsid w:val="00FA64B0"/>
    <w:rsid w:val="00FB2B58"/>
    <w:rsid w:val="00FB67EF"/>
    <w:rsid w:val="00FC4B7A"/>
    <w:rsid w:val="00FD0634"/>
    <w:rsid w:val="00FD1752"/>
    <w:rsid w:val="00FD46C4"/>
    <w:rsid w:val="00FD6F06"/>
    <w:rsid w:val="00FE3E52"/>
    <w:rsid w:val="00FE62EA"/>
    <w:rsid w:val="00FF0254"/>
    <w:rsid w:val="00FF2E68"/>
    <w:rsid w:val="00FF303E"/>
    <w:rsid w:val="00F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ddd"/>
    </o:shapedefaults>
    <o:shapelayout v:ext="edit">
      <o:idmap v:ext="edit" data="1"/>
      <o:rules v:ext="edit">
        <o:r id="V:Rule1" type="connector" idref="#_s1209">
          <o:proxy start="" idref="#_s1211" connectloc="0"/>
          <o:proxy end="" idref="#_s1210" connectloc="3"/>
        </o:r>
        <o:r id="V:Rule2" type="connector" idref="#_s1207">
          <o:proxy start="" idref="#_s1213" connectloc="2"/>
          <o:proxy end="" idref="#_s1211" connectloc="3"/>
        </o:r>
        <o:r id="V:Rule3" type="connector" idref="#_s1208">
          <o:proxy start="" idref="#_s1212" connectloc="2"/>
          <o:proxy end="" idref="#_s1211" connectloc="3"/>
        </o:r>
        <o:r id="V:Rule4" type="connector" idref="#_s1203">
          <o:proxy start="" idref="#_s1217" connectloc="0"/>
          <o:proxy end="" idref="#_s1210" connectloc="3"/>
        </o:r>
        <o:r id="V:Rule5" type="connector" idref="#_s1204">
          <o:proxy start="" idref="#_s1216" connectloc="0"/>
          <o:proxy end="" idref="#_s1210" connectloc="3"/>
        </o:r>
        <o:r id="V:Rule6" type="connector" idref="#_s1206">
          <o:proxy start="" idref="#_s1214" connectloc="0"/>
          <o:proxy end="" idref="#_s1210" connectloc="3"/>
        </o:r>
        <o:r id="V:Rule7" type="connector" idref="#_s1205">
          <o:proxy start="" idref="#_s1215" connectloc="0"/>
          <o:proxy end="" idref="#_s1210" connectloc="3"/>
        </o:r>
        <o:r id="V:Rule8" type="connector" idref="#_s1200">
          <o:proxy start="" idref="#_s1220" connectloc="2"/>
          <o:proxy end="" idref="#_s1215" connectloc="3"/>
        </o:r>
        <o:r id="V:Rule9" type="connector" idref="#_s1199">
          <o:proxy start="" idref="#_s1221" connectloc="2"/>
          <o:proxy end="" idref="#_s1215" connectloc="3"/>
        </o:r>
        <o:r id="V:Rule10" type="connector" idref="#_s1197">
          <o:proxy start="" idref="#_s1223" connectloc="2"/>
          <o:proxy end="" idref="#_s1217" connectloc="3"/>
        </o:r>
        <o:r id="V:Rule11" type="connector" idref="#_s1198">
          <o:proxy start="" idref="#_s1222" connectloc="2"/>
          <o:proxy end="" idref="#_s1217" connectloc="3"/>
        </o:r>
        <o:r id="V:Rule12" type="connector" idref="#_s1193">
          <o:proxy start="" idref="#_s1227" connectloc="2"/>
          <o:proxy end="" idref="#_s1211" connectloc="3"/>
        </o:r>
        <o:r id="V:Rule13" type="connector" idref="#_s1202">
          <o:proxy start="" idref="#_s1218" connectloc="2"/>
          <o:proxy end="" idref="#_s1214" connectloc="3"/>
        </o:r>
        <o:r id="V:Rule14" type="connector" idref="#_s1194">
          <o:proxy start="" idref="#_s1226" connectloc="2"/>
          <o:proxy end="" idref="#_s1211" connectloc="3"/>
        </o:r>
        <o:r id="V:Rule15" type="connector" idref="#_s1201">
          <o:proxy start="" idref="#_s1219" connectloc="2"/>
          <o:proxy end="" idref="#_s1214" connectloc="3"/>
        </o:r>
        <o:r id="V:Rule16" type="connector" idref="#_s1196">
          <o:proxy start="" idref="#_s1224" connectloc="2"/>
          <o:proxy end="" idref="#_s1216" connectloc="3"/>
        </o:r>
        <o:r id="V:Rule17" type="connector" idref="#_s1195">
          <o:proxy start="" idref="#_s1225" connectloc="2"/>
          <o:proxy end="" idref="#_s1211" connectloc="3"/>
        </o:r>
      </o:rules>
    </o:shapelayout>
  </w:shapeDefaults>
  <w:decimalSymbol w:val=","/>
  <w:listSeparator w:val=";"/>
  <w14:docId w14:val="7BB210AD"/>
  <w15:chartTrackingRefBased/>
  <w15:docId w15:val="{4C234515-B518-418D-B653-FCA7EA69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  <w:rPr>
      <w:b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semiHidden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spacing w:before="0" w:after="0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Corpodetexto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elacomgrade">
    <w:name w:val="Table Grid"/>
    <w:basedOn w:val="Tabela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tulo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  <w:style w:type="character" w:styleId="Refdecomentrio">
    <w:name w:val="annotation reference"/>
    <w:semiHidden/>
    <w:rsid w:val="004607D2"/>
    <w:rPr>
      <w:sz w:val="16"/>
      <w:szCs w:val="16"/>
    </w:rPr>
  </w:style>
  <w:style w:type="paragraph" w:styleId="Textodecomentrio">
    <w:name w:val="annotation text"/>
    <w:basedOn w:val="Normal"/>
    <w:semiHidden/>
    <w:rsid w:val="004607D2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4607D2"/>
    <w:rPr>
      <w:b/>
      <w:bCs/>
    </w:rPr>
  </w:style>
  <w:style w:type="paragraph" w:styleId="Textodebalo">
    <w:name w:val="Balloon Text"/>
    <w:basedOn w:val="Normal"/>
    <w:semiHidden/>
    <w:rsid w:val="00460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</Template>
  <TotalTime>6</TotalTime>
  <Pages>12</Pages>
  <Words>3052</Words>
  <Characters>16483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>CEFETES</Company>
  <LinksUpToDate>false</LinksUpToDate>
  <CharactersWithSpaces>19497</CharactersWithSpaces>
  <SharedDoc>false</SharedDoc>
  <HLinks>
    <vt:vector size="12" baseType="variant">
      <vt:variant>
        <vt:i4>1441794</vt:i4>
      </vt:variant>
      <vt:variant>
        <vt:i4>-1</vt:i4>
      </vt:variant>
      <vt:variant>
        <vt:i4>2049</vt:i4>
      </vt:variant>
      <vt:variant>
        <vt:i4>1</vt:i4>
      </vt:variant>
      <vt:variant>
        <vt:lpwstr>https://encrypted-tbn1.gstatic.com/images?q=tbn:ANd9GcRvEleahqYFjwgOpk-FKjDwyqIsHfsEuWPtGiRLbY49AOATwPZ1</vt:lpwstr>
      </vt:variant>
      <vt:variant>
        <vt:lpwstr/>
      </vt:variant>
      <vt:variant>
        <vt:i4>1441794</vt:i4>
      </vt:variant>
      <vt:variant>
        <vt:i4>-1</vt:i4>
      </vt:variant>
      <vt:variant>
        <vt:i4>1228</vt:i4>
      </vt:variant>
      <vt:variant>
        <vt:i4>1</vt:i4>
      </vt:variant>
      <vt:variant>
        <vt:lpwstr>https://encrypted-tbn1.gstatic.com/images?q=tbn:ANd9GcRvEleahqYFjwgOpk-FKjDwyqIsHfsEuWPtGiRLbY49AOATwPZ1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/>
  <dc:creator>Jhonatan Bitencourt</dc:creator>
  <cp:keywords/>
  <dc:description/>
  <cp:lastModifiedBy>Jhonatan Bitencourt</cp:lastModifiedBy>
  <cp:revision>3</cp:revision>
  <cp:lastPrinted>2004-01-16T21:19:00Z</cp:lastPrinted>
  <dcterms:created xsi:type="dcterms:W3CDTF">2021-05-18T19:25:00Z</dcterms:created>
  <dcterms:modified xsi:type="dcterms:W3CDTF">2021-05-19T16:28:00Z</dcterms:modified>
</cp:coreProperties>
</file>